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5"/>
        <w:gridCol w:w="557"/>
        <w:gridCol w:w="3920"/>
        <w:gridCol w:w="1891"/>
        <w:gridCol w:w="1901"/>
      </w:tblGrid>
      <w:tr w:rsidR="0047116F" w:rsidRPr="00BA7A61" w14:paraId="533DC410" w14:textId="77777777">
        <w:trPr>
          <w:trHeight w:val="430"/>
        </w:trPr>
        <w:tc>
          <w:tcPr>
            <w:tcW w:w="2142" w:type="dxa"/>
            <w:gridSpan w:val="2"/>
            <w:tcBorders>
              <w:top w:val="nil"/>
              <w:left w:val="nil"/>
              <w:right w:val="nil"/>
            </w:tcBorders>
          </w:tcPr>
          <w:p w14:paraId="73641D47" w14:textId="77777777" w:rsidR="0047116F" w:rsidRPr="00BA7A61" w:rsidRDefault="007063A1" w:rsidP="004D4038">
            <w:pPr>
              <w:rPr>
                <w:b/>
                <w:smallCaps/>
                <w:sz w:val="28"/>
                <w:szCs w:val="28"/>
              </w:rPr>
            </w:pPr>
            <w:r w:rsidRPr="00BA7A61">
              <w:rPr>
                <w:b/>
                <w:small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DD6054" wp14:editId="07777777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-1426845</wp:posOffset>
                      </wp:positionV>
                      <wp:extent cx="109855" cy="11701145"/>
                      <wp:effectExtent l="13970" t="11430" r="9525" b="12700"/>
                      <wp:wrapNone/>
                      <wp:docPr id="2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1701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8FC9"/>
                              </a:solidFill>
                              <a:ln w="9525">
                                <a:solidFill>
                                  <a:srgbClr val="7B8FC9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E574E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DFDD9" id="Rectangle 14" o:spid="_x0000_s1026" style="position:absolute;margin-left:-15.4pt;margin-top:-112.35pt;width:8.65pt;height:9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" fillcolor="#7b8fc9" strokecolor="#7b8fc9">
                      <v:shadow color="#5e574e"/>
                    </v:rect>
                  </w:pict>
                </mc:Fallback>
              </mc:AlternateContent>
            </w:r>
          </w:p>
        </w:tc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14:paraId="665EB7EB" w14:textId="77777777" w:rsidR="0047116F" w:rsidRPr="00BA7A61" w:rsidRDefault="0047116F" w:rsidP="0047116F">
            <w:pPr>
              <w:jc w:val="center"/>
              <w:rPr>
                <w:b/>
                <w:sz w:val="28"/>
                <w:szCs w:val="28"/>
              </w:rPr>
            </w:pPr>
            <w:r w:rsidRPr="00BA7A61">
              <w:rPr>
                <w:b/>
                <w:sz w:val="28"/>
                <w:szCs w:val="28"/>
              </w:rPr>
              <w:t>PROPUESTA DE TEMA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172A6" w14:textId="77777777" w:rsidR="0047116F" w:rsidRPr="00BA7A61" w:rsidRDefault="0047116F" w:rsidP="0047116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7116F" w14:paraId="4D971E9E" w14:textId="77777777">
        <w:trPr>
          <w:trHeight w:val="507"/>
        </w:trPr>
        <w:tc>
          <w:tcPr>
            <w:tcW w:w="2142" w:type="dxa"/>
            <w:gridSpan w:val="2"/>
          </w:tcPr>
          <w:p w14:paraId="4E7605C4" w14:textId="77777777" w:rsidR="0047116F" w:rsidRDefault="0047116F">
            <w:r>
              <w:t>ENTREGA</w:t>
            </w:r>
          </w:p>
        </w:tc>
        <w:tc>
          <w:tcPr>
            <w:tcW w:w="5811" w:type="dxa"/>
            <w:gridSpan w:val="2"/>
          </w:tcPr>
          <w:p w14:paraId="6EB84ABD" w14:textId="77777777" w:rsidR="0047116F" w:rsidRPr="00BA7A61" w:rsidRDefault="0047116F">
            <w:pPr>
              <w:rPr>
                <w:sz w:val="20"/>
              </w:rPr>
            </w:pPr>
            <w:r w:rsidRPr="00BA7A61">
              <w:rPr>
                <w:sz w:val="20"/>
              </w:rPr>
              <w:t>1ra fecha  [   ]        2da fecha (RECUPERATORIO) [   ]</w:t>
            </w:r>
          </w:p>
        </w:tc>
        <w:tc>
          <w:tcPr>
            <w:tcW w:w="1901" w:type="dxa"/>
            <w:tcBorders>
              <w:top w:val="nil"/>
              <w:bottom w:val="nil"/>
              <w:right w:val="nil"/>
            </w:tcBorders>
            <w:vAlign w:val="bottom"/>
          </w:tcPr>
          <w:p w14:paraId="37CA4907" w14:textId="77777777" w:rsidR="0047116F" w:rsidRDefault="0047116F" w:rsidP="0047116F">
            <w:pPr>
              <w:jc w:val="center"/>
            </w:pPr>
          </w:p>
        </w:tc>
      </w:tr>
      <w:tr w:rsidR="0047116F" w14:paraId="09A0CA21" w14:textId="77777777">
        <w:trPr>
          <w:trHeight w:val="1479"/>
        </w:trPr>
        <w:tc>
          <w:tcPr>
            <w:tcW w:w="2142" w:type="dxa"/>
            <w:gridSpan w:val="2"/>
          </w:tcPr>
          <w:p w14:paraId="1C2DF23C" w14:textId="77777777" w:rsidR="0047116F" w:rsidRDefault="0047116F">
            <w:r>
              <w:t>TITULO</w:t>
            </w:r>
          </w:p>
        </w:tc>
        <w:tc>
          <w:tcPr>
            <w:tcW w:w="5811" w:type="dxa"/>
            <w:gridSpan w:val="2"/>
          </w:tcPr>
          <w:p w14:paraId="7DABB7D6" w14:textId="058C1F1E" w:rsidR="0047116F" w:rsidRPr="003861E0" w:rsidRDefault="00E368AA">
            <w:pPr>
              <w:rPr>
                <w:lang w:val="es-US"/>
              </w:rPr>
            </w:pPr>
            <w:r w:rsidRPr="00981F3D">
              <w:rPr>
                <w:lang w:val="es-US"/>
              </w:rPr>
              <w:t>Aplicación de salud</w:t>
            </w:r>
            <w:r w:rsidR="005B6CAC" w:rsidRPr="00981F3D">
              <w:rPr>
                <w:lang w:val="es-US"/>
              </w:rPr>
              <w:t xml:space="preserve"> para proyecto Wikilife</w:t>
            </w:r>
          </w:p>
          <w:p w14:paraId="6351034F" w14:textId="77777777" w:rsidR="0047116F" w:rsidRPr="000C76E6" w:rsidRDefault="0047116F">
            <w:pPr>
              <w:rPr>
                <w:lang w:val="es-US"/>
              </w:rPr>
            </w:pPr>
          </w:p>
        </w:tc>
        <w:tc>
          <w:tcPr>
            <w:tcW w:w="1901" w:type="dxa"/>
            <w:tcBorders>
              <w:top w:val="nil"/>
              <w:right w:val="nil"/>
            </w:tcBorders>
            <w:vAlign w:val="bottom"/>
          </w:tcPr>
          <w:p w14:paraId="5A433FEA" w14:textId="77777777" w:rsidR="0047116F" w:rsidRDefault="0047116F" w:rsidP="0047116F">
            <w:pPr>
              <w:jc w:val="center"/>
            </w:pPr>
            <w:r w:rsidRPr="00BA7A61">
              <w:rPr>
                <w:sz w:val="16"/>
                <w:szCs w:val="16"/>
              </w:rPr>
              <w:t>FIRMA y ACLARACIÓN</w:t>
            </w:r>
            <w:r>
              <w:rPr>
                <w:rStyle w:val="FootnoteReference"/>
              </w:rPr>
              <w:footnoteReference w:id="1"/>
            </w:r>
          </w:p>
        </w:tc>
      </w:tr>
      <w:tr w:rsidR="0047116F" w14:paraId="0BA8832E" w14:textId="77777777" w:rsidTr="00421DF6">
        <w:trPr>
          <w:trHeight w:val="1203"/>
        </w:trPr>
        <w:tc>
          <w:tcPr>
            <w:tcW w:w="2142" w:type="dxa"/>
            <w:gridSpan w:val="2"/>
          </w:tcPr>
          <w:p w14:paraId="64DC5A3A" w14:textId="77777777" w:rsidR="0047116F" w:rsidRDefault="0047116F">
            <w:r>
              <w:t>ALUMNO</w:t>
            </w:r>
          </w:p>
        </w:tc>
        <w:tc>
          <w:tcPr>
            <w:tcW w:w="5811" w:type="dxa"/>
            <w:gridSpan w:val="2"/>
          </w:tcPr>
          <w:p w14:paraId="406A1386" w14:textId="77777777" w:rsidR="0047116F" w:rsidRPr="00853C30" w:rsidRDefault="003861E0" w:rsidP="0047116F">
            <w:r w:rsidRPr="00853C30">
              <w:t>Banzas, Alejandro Nahuel, 131608</w:t>
            </w:r>
          </w:p>
          <w:p w14:paraId="0EB897BE" w14:textId="77777777" w:rsidR="0047116F" w:rsidRPr="00853C30" w:rsidRDefault="0078566D" w:rsidP="0047116F">
            <w:r w:rsidRPr="00853C30">
              <w:t>Ingeniería en informática</w:t>
            </w:r>
          </w:p>
          <w:p w14:paraId="1FD405D8" w14:textId="41DE4D04" w:rsidR="0047116F" w:rsidRPr="00853C30" w:rsidRDefault="00137A8A" w:rsidP="00137A8A">
            <w:r w:rsidRPr="00853C30">
              <w:t>abanzas@uade.edu.ar</w:t>
            </w:r>
          </w:p>
        </w:tc>
        <w:tc>
          <w:tcPr>
            <w:tcW w:w="1901" w:type="dxa"/>
            <w:shd w:val="clear" w:color="auto" w:fill="auto"/>
          </w:tcPr>
          <w:p w14:paraId="64F21421" w14:textId="77777777" w:rsidR="0047116F" w:rsidRDefault="0047116F"/>
        </w:tc>
      </w:tr>
      <w:tr w:rsidR="0047116F" w14:paraId="2DE52417" w14:textId="77777777" w:rsidTr="00421DF6">
        <w:trPr>
          <w:trHeight w:val="537"/>
        </w:trPr>
        <w:tc>
          <w:tcPr>
            <w:tcW w:w="2142" w:type="dxa"/>
            <w:gridSpan w:val="2"/>
          </w:tcPr>
          <w:p w14:paraId="32B9F63E" w14:textId="77777777" w:rsidR="0047116F" w:rsidRDefault="0047116F">
            <w:r>
              <w:t>TUTOR</w:t>
            </w:r>
          </w:p>
        </w:tc>
        <w:tc>
          <w:tcPr>
            <w:tcW w:w="5811" w:type="dxa"/>
            <w:gridSpan w:val="2"/>
            <w:vMerge w:val="restart"/>
          </w:tcPr>
          <w:p w14:paraId="72931EE9" w14:textId="77777777" w:rsidR="0047116F" w:rsidRPr="00853C30" w:rsidRDefault="0078566D" w:rsidP="0047116F">
            <w:r w:rsidRPr="00853C30">
              <w:t>Rossi, Bibiana Delmira</w:t>
            </w:r>
          </w:p>
          <w:p w14:paraId="216535A3" w14:textId="77777777" w:rsidR="0047116F" w:rsidRPr="00853C30" w:rsidRDefault="0078566D" w:rsidP="0047116F">
            <w:r w:rsidRPr="00853C30">
              <w:t>birossi@uade.edu.ar</w:t>
            </w:r>
          </w:p>
          <w:p w14:paraId="0456A6CE" w14:textId="77777777" w:rsidR="0047116F" w:rsidRPr="00853C30" w:rsidRDefault="0047116F" w:rsidP="0047116F"/>
        </w:tc>
        <w:tc>
          <w:tcPr>
            <w:tcW w:w="1901" w:type="dxa"/>
            <w:vMerge w:val="restart"/>
            <w:shd w:val="clear" w:color="auto" w:fill="auto"/>
          </w:tcPr>
          <w:p w14:paraId="7893F1CF" w14:textId="77777777" w:rsidR="0047116F" w:rsidRDefault="0047116F"/>
        </w:tc>
      </w:tr>
      <w:tr w:rsidR="0047116F" w14:paraId="0FC494DD" w14:textId="77777777" w:rsidTr="00421DF6">
        <w:trPr>
          <w:trHeight w:val="403"/>
        </w:trPr>
        <w:tc>
          <w:tcPr>
            <w:tcW w:w="1585" w:type="dxa"/>
          </w:tcPr>
          <w:p w14:paraId="66F70F9C" w14:textId="77777777" w:rsidR="0047116F" w:rsidRDefault="0047116F">
            <w:r>
              <w:t>¿Externo?</w:t>
            </w:r>
            <w:r>
              <w:rPr>
                <w:rStyle w:val="FootnoteReference"/>
              </w:rPr>
              <w:footnoteReference w:id="2"/>
            </w:r>
            <w:r>
              <w:t xml:space="preserve">  </w:t>
            </w:r>
          </w:p>
        </w:tc>
        <w:tc>
          <w:tcPr>
            <w:tcW w:w="557" w:type="dxa"/>
          </w:tcPr>
          <w:p w14:paraId="6A3CF7D5" w14:textId="77777777" w:rsidR="0047116F" w:rsidRDefault="0047116F"/>
        </w:tc>
        <w:tc>
          <w:tcPr>
            <w:tcW w:w="5811" w:type="dxa"/>
            <w:gridSpan w:val="2"/>
            <w:vMerge/>
          </w:tcPr>
          <w:p w14:paraId="4607CA33" w14:textId="77777777" w:rsidR="0047116F" w:rsidRDefault="0047116F" w:rsidP="0047116F"/>
        </w:tc>
        <w:tc>
          <w:tcPr>
            <w:tcW w:w="1901" w:type="dxa"/>
            <w:vMerge/>
            <w:shd w:val="clear" w:color="auto" w:fill="auto"/>
          </w:tcPr>
          <w:p w14:paraId="073548C0" w14:textId="77777777" w:rsidR="0047116F" w:rsidRDefault="0047116F"/>
        </w:tc>
      </w:tr>
      <w:tr w:rsidR="0078566D" w14:paraId="5F7D0983" w14:textId="77777777" w:rsidTr="00421DF6">
        <w:trPr>
          <w:trHeight w:val="1097"/>
        </w:trPr>
        <w:tc>
          <w:tcPr>
            <w:tcW w:w="2142" w:type="dxa"/>
            <w:gridSpan w:val="2"/>
            <w:tcBorders>
              <w:bottom w:val="single" w:sz="2" w:space="0" w:color="auto"/>
            </w:tcBorders>
          </w:tcPr>
          <w:p w14:paraId="4ED6E9D2" w14:textId="77777777" w:rsidR="0078566D" w:rsidRDefault="0078566D" w:rsidP="004D3166">
            <w:r>
              <w:t>CO-TUTOR</w:t>
            </w:r>
          </w:p>
        </w:tc>
        <w:tc>
          <w:tcPr>
            <w:tcW w:w="5811" w:type="dxa"/>
            <w:gridSpan w:val="2"/>
            <w:tcBorders>
              <w:bottom w:val="single" w:sz="2" w:space="0" w:color="auto"/>
            </w:tcBorders>
          </w:tcPr>
          <w:p w14:paraId="08093763" w14:textId="77777777" w:rsidR="0078566D" w:rsidRDefault="0078566D" w:rsidP="004D3166">
            <w:r>
              <w:t>Prada, Federico</w:t>
            </w:r>
          </w:p>
          <w:p w14:paraId="5EA65943" w14:textId="77777777" w:rsidR="0078566D" w:rsidRDefault="0078566D" w:rsidP="004D3166">
            <w:r>
              <w:t>fprada@uade.edu.ar</w:t>
            </w:r>
          </w:p>
        </w:tc>
        <w:tc>
          <w:tcPr>
            <w:tcW w:w="1901" w:type="dxa"/>
            <w:tcBorders>
              <w:bottom w:val="single" w:sz="2" w:space="0" w:color="auto"/>
            </w:tcBorders>
            <w:shd w:val="clear" w:color="auto" w:fill="auto"/>
          </w:tcPr>
          <w:p w14:paraId="3BDF20F8" w14:textId="77777777" w:rsidR="0078566D" w:rsidRDefault="0078566D" w:rsidP="004D3166"/>
        </w:tc>
      </w:tr>
      <w:tr w:rsidR="0047116F" w14:paraId="1783D8B9" w14:textId="77777777">
        <w:trPr>
          <w:trHeight w:val="784"/>
        </w:trPr>
        <w:tc>
          <w:tcPr>
            <w:tcW w:w="214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BFF70DF" w14:textId="77777777" w:rsidR="0047116F" w:rsidRDefault="0047116F"/>
        </w:tc>
        <w:tc>
          <w:tcPr>
            <w:tcW w:w="581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92E3423" w14:textId="77777777" w:rsidR="0047116F" w:rsidRDefault="0047116F" w:rsidP="0047116F"/>
        </w:tc>
        <w:tc>
          <w:tcPr>
            <w:tcW w:w="190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7C3F2103" w14:textId="77777777" w:rsidR="0047116F" w:rsidRPr="00BA7A61" w:rsidRDefault="0047116F" w:rsidP="0047116F">
            <w:pPr>
              <w:jc w:val="center"/>
              <w:rPr>
                <w:sz w:val="16"/>
                <w:szCs w:val="16"/>
              </w:rPr>
            </w:pPr>
            <w:r w:rsidRPr="00BA7A61">
              <w:rPr>
                <w:sz w:val="16"/>
                <w:szCs w:val="16"/>
              </w:rPr>
              <w:t>FIRMA y ACLARACIÓN</w:t>
            </w:r>
          </w:p>
        </w:tc>
      </w:tr>
      <w:tr w:rsidR="0047116F" w14:paraId="60B5BC43" w14:textId="77777777">
        <w:trPr>
          <w:trHeight w:val="979"/>
        </w:trPr>
        <w:tc>
          <w:tcPr>
            <w:tcW w:w="2142" w:type="dxa"/>
            <w:gridSpan w:val="2"/>
            <w:tcBorders>
              <w:top w:val="single" w:sz="2" w:space="0" w:color="auto"/>
            </w:tcBorders>
          </w:tcPr>
          <w:p w14:paraId="39FC46B2" w14:textId="77777777" w:rsidR="0047116F" w:rsidRDefault="0047116F">
            <w:r>
              <w:t>CERTIFICACIÓN RECEPCIÓN (COORD. DE PFI)</w:t>
            </w:r>
          </w:p>
        </w:tc>
        <w:tc>
          <w:tcPr>
            <w:tcW w:w="5811" w:type="dxa"/>
            <w:gridSpan w:val="2"/>
            <w:tcBorders>
              <w:top w:val="single" w:sz="2" w:space="0" w:color="auto"/>
            </w:tcBorders>
          </w:tcPr>
          <w:p w14:paraId="182D7E81" w14:textId="77777777" w:rsidR="0047116F" w:rsidRDefault="0047116F" w:rsidP="00870A56">
            <w:r>
              <w:t xml:space="preserve">Fecha </w:t>
            </w:r>
          </w:p>
        </w:tc>
        <w:tc>
          <w:tcPr>
            <w:tcW w:w="1901" w:type="dxa"/>
            <w:tcBorders>
              <w:top w:val="single" w:sz="2" w:space="0" w:color="auto"/>
              <w:bottom w:val="single" w:sz="4" w:space="0" w:color="000000"/>
              <w:right w:val="single" w:sz="2" w:space="0" w:color="auto"/>
            </w:tcBorders>
          </w:tcPr>
          <w:p w14:paraId="6956AFEA" w14:textId="77777777" w:rsidR="0047116F" w:rsidRDefault="0047116F"/>
        </w:tc>
      </w:tr>
      <w:tr w:rsidR="0047116F" w14:paraId="04D239CE" w14:textId="77777777">
        <w:trPr>
          <w:trHeight w:val="892"/>
        </w:trPr>
        <w:tc>
          <w:tcPr>
            <w:tcW w:w="2142" w:type="dxa"/>
            <w:gridSpan w:val="2"/>
            <w:tcBorders>
              <w:bottom w:val="single" w:sz="2" w:space="0" w:color="auto"/>
            </w:tcBorders>
          </w:tcPr>
          <w:p w14:paraId="43BB9752" w14:textId="77777777" w:rsidR="0047116F" w:rsidRDefault="0047116F">
            <w:r>
              <w:t>RESULTADO DE LA EVALUACIÓN (DIR. CARRERA)</w:t>
            </w:r>
          </w:p>
        </w:tc>
        <w:tc>
          <w:tcPr>
            <w:tcW w:w="5811" w:type="dxa"/>
            <w:gridSpan w:val="2"/>
            <w:tcBorders>
              <w:bottom w:val="single" w:sz="2" w:space="0" w:color="auto"/>
            </w:tcBorders>
          </w:tcPr>
          <w:p w14:paraId="52BF7C35" w14:textId="77777777" w:rsidR="0047116F" w:rsidRDefault="0047116F" w:rsidP="0047116F"/>
        </w:tc>
        <w:tc>
          <w:tcPr>
            <w:tcW w:w="1901" w:type="dxa"/>
            <w:tcBorders>
              <w:bottom w:val="single" w:sz="2" w:space="0" w:color="auto"/>
              <w:right w:val="single" w:sz="2" w:space="0" w:color="auto"/>
            </w:tcBorders>
          </w:tcPr>
          <w:p w14:paraId="0D4C10A3" w14:textId="77777777" w:rsidR="0047116F" w:rsidRDefault="0047116F"/>
        </w:tc>
      </w:tr>
      <w:tr w:rsidR="0047116F" w14:paraId="4885D7FF" w14:textId="77777777">
        <w:trPr>
          <w:trHeight w:val="380"/>
        </w:trPr>
        <w:tc>
          <w:tcPr>
            <w:tcW w:w="214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5589FF9" w14:textId="77777777" w:rsidR="0047116F" w:rsidRDefault="0047116F"/>
        </w:tc>
        <w:tc>
          <w:tcPr>
            <w:tcW w:w="392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0AA2709" w14:textId="77777777" w:rsidR="0047116F" w:rsidRDefault="0047116F" w:rsidP="0047116F"/>
        </w:tc>
        <w:tc>
          <w:tcPr>
            <w:tcW w:w="379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84A416A" w14:textId="77777777" w:rsidR="0047116F" w:rsidRDefault="0047116F" w:rsidP="0047116F">
            <w:pPr>
              <w:jc w:val="center"/>
            </w:pPr>
            <w:r w:rsidRPr="00BA7A61">
              <w:rPr>
                <w:sz w:val="16"/>
                <w:szCs w:val="16"/>
              </w:rPr>
              <w:t>FIRMAS y ACLARACIONES</w:t>
            </w:r>
          </w:p>
        </w:tc>
      </w:tr>
      <w:tr w:rsidR="0047116F" w14:paraId="3D0E82CD" w14:textId="77777777">
        <w:trPr>
          <w:trHeight w:val="946"/>
        </w:trPr>
        <w:tc>
          <w:tcPr>
            <w:tcW w:w="2142" w:type="dxa"/>
            <w:gridSpan w:val="2"/>
            <w:tcBorders>
              <w:top w:val="single" w:sz="2" w:space="0" w:color="auto"/>
            </w:tcBorders>
          </w:tcPr>
          <w:p w14:paraId="6208111D" w14:textId="77777777" w:rsidR="0047116F" w:rsidRDefault="0047116F">
            <w:r>
              <w:t>CERTIFICACIÓN NOTIFICACIÓN (ALUMNOS)</w:t>
            </w:r>
          </w:p>
        </w:tc>
        <w:tc>
          <w:tcPr>
            <w:tcW w:w="3920" w:type="dxa"/>
            <w:tcBorders>
              <w:top w:val="single" w:sz="2" w:space="0" w:color="auto"/>
            </w:tcBorders>
          </w:tcPr>
          <w:p w14:paraId="750D80D6" w14:textId="77777777" w:rsidR="0047116F" w:rsidRDefault="0047116F" w:rsidP="00870A56">
            <w:r>
              <w:t xml:space="preserve">Fecha </w:t>
            </w:r>
          </w:p>
        </w:tc>
        <w:tc>
          <w:tcPr>
            <w:tcW w:w="1891" w:type="dxa"/>
            <w:tcBorders>
              <w:top w:val="single" w:sz="2" w:space="0" w:color="auto"/>
              <w:right w:val="single" w:sz="2" w:space="0" w:color="auto"/>
            </w:tcBorders>
          </w:tcPr>
          <w:p w14:paraId="3DD289C1" w14:textId="77777777" w:rsidR="0047116F" w:rsidRDefault="0047116F" w:rsidP="0047116F"/>
        </w:tc>
        <w:tc>
          <w:tcPr>
            <w:tcW w:w="19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7EF627" w14:textId="77777777" w:rsidR="0047116F" w:rsidRDefault="0047116F"/>
        </w:tc>
      </w:tr>
    </w:tbl>
    <w:p w14:paraId="40FAAE4F" w14:textId="77777777" w:rsidR="0021620F" w:rsidRDefault="0047116F" w:rsidP="0047116F">
      <w:pPr>
        <w:spacing w:before="0"/>
        <w:rPr>
          <w:caps/>
          <w:smallCaps/>
          <w:noProof/>
          <w:sz w:val="16"/>
        </w:rPr>
      </w:pPr>
      <w:bookmarkStart w:id="0" w:name="_Toc477753211"/>
      <w:bookmarkStart w:id="1" w:name="_Toc477753405"/>
      <w:bookmarkStart w:id="2" w:name="_Toc477753623"/>
      <w:bookmarkStart w:id="3" w:name="_Toc477754141"/>
      <w:bookmarkStart w:id="4" w:name="_Toc477754188"/>
      <w:bookmarkStart w:id="5" w:name="_Toc477754269"/>
      <w:r w:rsidRPr="00903A6B">
        <w:rPr>
          <w:caps/>
          <w:smallCaps/>
          <w:noProof/>
          <w:sz w:val="16"/>
        </w:rPr>
        <w:tab/>
      </w:r>
    </w:p>
    <w:p w14:paraId="053A5C8D" w14:textId="77777777" w:rsidR="0021620F" w:rsidRDefault="0021620F">
      <w:pPr>
        <w:spacing w:before="0" w:after="0"/>
        <w:jc w:val="left"/>
        <w:rPr>
          <w:caps/>
          <w:smallCaps/>
          <w:noProof/>
          <w:sz w:val="16"/>
        </w:rPr>
      </w:pPr>
      <w:r>
        <w:rPr>
          <w:caps/>
          <w:smallCaps/>
          <w:noProof/>
          <w:sz w:val="16"/>
        </w:rPr>
        <w:br w:type="page"/>
      </w:r>
    </w:p>
    <w:bookmarkEnd w:id="0"/>
    <w:bookmarkEnd w:id="1"/>
    <w:bookmarkEnd w:id="2"/>
    <w:bookmarkEnd w:id="3"/>
    <w:bookmarkEnd w:id="4"/>
    <w:bookmarkEnd w:id="5"/>
    <w:p w14:paraId="71C27ED3" w14:textId="77777777" w:rsidR="0047116F" w:rsidRDefault="0047116F" w:rsidP="0047116F">
      <w:pPr>
        <w:pStyle w:val="Heading2"/>
        <w:numPr>
          <w:ilvl w:val="0"/>
          <w:numId w:val="27"/>
        </w:numPr>
      </w:pPr>
      <w:r>
        <w:rPr>
          <w:rFonts w:ascii="Arial Negrita" w:hAnsi="Arial Negrita"/>
          <w:sz w:val="24"/>
        </w:rPr>
        <w:lastRenderedPageBreak/>
        <w:t>TIPO DE PROYECTO</w:t>
      </w:r>
    </w:p>
    <w:p w14:paraId="3CB0E8B8" w14:textId="77777777" w:rsidR="0047116F" w:rsidRPr="00164C9B" w:rsidRDefault="0047116F" w:rsidP="0047116F">
      <w:pPr>
        <w:numPr>
          <w:ilvl w:val="0"/>
          <w:numId w:val="37"/>
        </w:numPr>
        <w:rPr>
          <w:i/>
          <w:sz w:val="24"/>
          <w:lang w:val="es-AR"/>
        </w:rPr>
      </w:pPr>
      <w:r w:rsidRPr="00164C9B">
        <w:rPr>
          <w:b/>
          <w:sz w:val="24"/>
          <w:lang w:val="es-AR"/>
        </w:rPr>
        <w:t xml:space="preserve">Reingeniería </w:t>
      </w:r>
      <w:r>
        <w:rPr>
          <w:sz w:val="24"/>
          <w:lang w:val="es-AR"/>
        </w:rPr>
        <w:t>(apunta a un cambio de estructura y/o procesos)</w:t>
      </w:r>
    </w:p>
    <w:p w14:paraId="2ED4CE04" w14:textId="77777777" w:rsidR="0047116F" w:rsidRPr="00F42F9E" w:rsidRDefault="0047116F" w:rsidP="0047116F">
      <w:pPr>
        <w:numPr>
          <w:ilvl w:val="0"/>
          <w:numId w:val="37"/>
        </w:numPr>
        <w:rPr>
          <w:i/>
          <w:sz w:val="24"/>
          <w:lang w:val="es-AR"/>
        </w:rPr>
      </w:pPr>
      <w:r w:rsidRPr="00164C9B">
        <w:rPr>
          <w:b/>
          <w:sz w:val="24"/>
          <w:lang w:val="es-AR"/>
        </w:rPr>
        <w:t>Plan de Negocios</w:t>
      </w:r>
      <w:r>
        <w:rPr>
          <w:sz w:val="24"/>
          <w:lang w:val="es-AR"/>
        </w:rPr>
        <w:t xml:space="preserve"> (apunta a evaluar un nuevo producto o negocio)</w:t>
      </w:r>
    </w:p>
    <w:p w14:paraId="5B47CBEC" w14:textId="77777777" w:rsidR="0047116F" w:rsidRPr="00164C9B" w:rsidRDefault="0047116F" w:rsidP="0047116F">
      <w:pPr>
        <w:numPr>
          <w:ilvl w:val="0"/>
          <w:numId w:val="37"/>
        </w:numPr>
        <w:rPr>
          <w:i/>
          <w:sz w:val="24"/>
          <w:lang w:val="es-AR"/>
        </w:rPr>
      </w:pPr>
      <w:r w:rsidRPr="00F42F9E">
        <w:rPr>
          <w:b/>
          <w:sz w:val="24"/>
          <w:lang w:val="es-AR"/>
        </w:rPr>
        <w:t>Estudio de Factibilidad Técnica y/o Económico-Financiera</w:t>
      </w:r>
      <w:r>
        <w:rPr>
          <w:sz w:val="24"/>
          <w:lang w:val="es-AR"/>
        </w:rPr>
        <w:t xml:space="preserve"> (apunta a evaluar la factibilidad de un proyecto)</w:t>
      </w:r>
    </w:p>
    <w:p w14:paraId="7B9CE6A6" w14:textId="1A76B045" w:rsidR="0047116F" w:rsidRPr="00164C9B" w:rsidRDefault="0047116F" w:rsidP="0047116F">
      <w:pPr>
        <w:numPr>
          <w:ilvl w:val="0"/>
          <w:numId w:val="37"/>
        </w:numPr>
        <w:rPr>
          <w:i/>
          <w:sz w:val="24"/>
          <w:lang w:val="es-AR"/>
        </w:rPr>
      </w:pPr>
      <w:r w:rsidRPr="00164C9B">
        <w:rPr>
          <w:b/>
          <w:sz w:val="24"/>
          <w:lang w:val="es-AR"/>
        </w:rPr>
        <w:t>Cálculo y Diseño</w:t>
      </w:r>
      <w:r>
        <w:rPr>
          <w:sz w:val="24"/>
          <w:lang w:val="es-AR"/>
        </w:rPr>
        <w:t xml:space="preserve"> (apunta a generar los diseños conceptuales y básicos de un componente o d</w:t>
      </w:r>
      <w:r w:rsidR="000F76B1">
        <w:rPr>
          <w:sz w:val="24"/>
          <w:lang w:val="es-AR"/>
        </w:rPr>
        <w:t>e un sistema o planta completa)</w:t>
      </w:r>
    </w:p>
    <w:p w14:paraId="4FC96235" w14:textId="7FA8B210" w:rsidR="0047116F" w:rsidRPr="00164C9B" w:rsidRDefault="007063A1" w:rsidP="0047116F">
      <w:pPr>
        <w:numPr>
          <w:ilvl w:val="0"/>
          <w:numId w:val="37"/>
        </w:numPr>
        <w:rPr>
          <w:i/>
          <w:sz w:val="24"/>
          <w:lang w:val="es-A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64A2EBB" wp14:editId="6D82EA37">
                <wp:simplePos x="0" y="0"/>
                <wp:positionH relativeFrom="column">
                  <wp:posOffset>145085</wp:posOffset>
                </wp:positionH>
                <wp:positionV relativeFrom="paragraph">
                  <wp:posOffset>153670</wp:posOffset>
                </wp:positionV>
                <wp:extent cx="288925" cy="4044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4A8B8" w14:textId="77777777" w:rsidR="00DD2826" w:rsidRPr="00DD2826" w:rsidRDefault="00DD2826">
                            <w:pPr>
                              <w:rPr>
                                <w:lang w:val="en-US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4A2E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4pt;margin-top:12.1pt;width:22.75pt;height:31.8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p7sQIAALg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" filled="f" stroked="f">
                <v:textbox style="mso-fit-shape-to-text:t">
                  <w:txbxContent>
                    <w:p w14:paraId="0EF4A8B8" w14:textId="77777777" w:rsidR="00DD2826" w:rsidRPr="00DD2826" w:rsidRDefault="00DD2826">
                      <w:pPr>
                        <w:rPr>
                          <w:lang w:val="en-US"/>
                        </w:rPr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7116F" w:rsidRPr="00164C9B">
        <w:rPr>
          <w:b/>
          <w:sz w:val="24"/>
          <w:lang w:val="es-AR"/>
        </w:rPr>
        <w:t>Investigación</w:t>
      </w:r>
      <w:r w:rsidR="0047116F">
        <w:rPr>
          <w:sz w:val="24"/>
          <w:lang w:val="es-AR"/>
        </w:rPr>
        <w:t xml:space="preserve"> (apunta </w:t>
      </w:r>
      <w:r w:rsidR="000F76B1">
        <w:rPr>
          <w:sz w:val="24"/>
          <w:lang w:val="es-AR"/>
        </w:rPr>
        <w:t>a generar nuevos conocimientos)</w:t>
      </w:r>
    </w:p>
    <w:p w14:paraId="2526149F" w14:textId="0D4EF26A" w:rsidR="0047116F" w:rsidRPr="000F76B1" w:rsidRDefault="0047116F" w:rsidP="0047116F">
      <w:pPr>
        <w:numPr>
          <w:ilvl w:val="0"/>
          <w:numId w:val="37"/>
        </w:numPr>
        <w:rPr>
          <w:i/>
          <w:sz w:val="24"/>
          <w:lang w:val="es-AR"/>
        </w:rPr>
      </w:pPr>
      <w:r w:rsidRPr="00164C9B">
        <w:rPr>
          <w:b/>
          <w:sz w:val="24"/>
          <w:lang w:val="es-AR"/>
        </w:rPr>
        <w:t xml:space="preserve">Desarrollo </w:t>
      </w:r>
      <w:r>
        <w:rPr>
          <w:sz w:val="24"/>
          <w:lang w:val="es-AR"/>
        </w:rPr>
        <w:t>(apunta a obtener un</w:t>
      </w:r>
      <w:r w:rsidR="000F76B1">
        <w:rPr>
          <w:sz w:val="24"/>
          <w:lang w:val="es-AR"/>
        </w:rPr>
        <w:t xml:space="preserve"> producto y/o proceso novedoso)</w:t>
      </w:r>
    </w:p>
    <w:p w14:paraId="15A24173" w14:textId="3FC7156B" w:rsidR="000F76B1" w:rsidRPr="000F76B1" w:rsidRDefault="000F76B1" w:rsidP="000F76B1">
      <w:pPr>
        <w:pStyle w:val="Heading2"/>
        <w:numPr>
          <w:ilvl w:val="0"/>
          <w:numId w:val="0"/>
        </w:numPr>
        <w:ind w:left="576" w:hanging="576"/>
      </w:pPr>
    </w:p>
    <w:p w14:paraId="23A0EA8A" w14:textId="77777777" w:rsidR="0047116F" w:rsidRDefault="0047116F" w:rsidP="0047116F">
      <w:pPr>
        <w:pStyle w:val="Heading2"/>
        <w:numPr>
          <w:ilvl w:val="0"/>
          <w:numId w:val="27"/>
        </w:numPr>
      </w:pPr>
      <w:r>
        <w:rPr>
          <w:rFonts w:ascii="Arial Negrita" w:hAnsi="Arial Negrita"/>
          <w:sz w:val="24"/>
        </w:rPr>
        <w:t>OBJETIVO</w:t>
      </w:r>
    </w:p>
    <w:p w14:paraId="3E97AB1D" w14:textId="2EBF8668" w:rsidR="0047116F" w:rsidRPr="00DD2826" w:rsidRDefault="00DD2826" w:rsidP="0041045E">
      <w:pPr>
        <w:spacing w:line="360" w:lineRule="auto"/>
        <w:rPr>
          <w:iCs/>
          <w:sz w:val="18"/>
        </w:rPr>
      </w:pPr>
      <w:r w:rsidRPr="00DD2826">
        <w:rPr>
          <w:iCs/>
          <w:sz w:val="18"/>
        </w:rPr>
        <w:t xml:space="preserve">El principal objetivo del trabajo final, es desarrollar una aplicación para la plataforma Windows Phone, </w:t>
      </w:r>
      <w:r w:rsidR="006129B3">
        <w:rPr>
          <w:iCs/>
          <w:sz w:val="18"/>
        </w:rPr>
        <w:t xml:space="preserve">cuya funcionalidad principal es la </w:t>
      </w:r>
      <w:r w:rsidRPr="00DD2826">
        <w:rPr>
          <w:iCs/>
          <w:sz w:val="18"/>
        </w:rPr>
        <w:t xml:space="preserve">captura de información del </w:t>
      </w:r>
      <w:r w:rsidR="0021620F">
        <w:rPr>
          <w:iCs/>
          <w:sz w:val="18"/>
        </w:rPr>
        <w:t>usuario</w:t>
      </w:r>
      <w:r w:rsidRPr="00DD2826">
        <w:rPr>
          <w:iCs/>
          <w:sz w:val="18"/>
        </w:rPr>
        <w:t xml:space="preserve"> </w:t>
      </w:r>
      <w:r w:rsidR="006129B3">
        <w:rPr>
          <w:iCs/>
          <w:sz w:val="18"/>
        </w:rPr>
        <w:t xml:space="preserve">hacia la </w:t>
      </w:r>
      <w:r w:rsidR="00231C85">
        <w:rPr>
          <w:iCs/>
          <w:sz w:val="18"/>
        </w:rPr>
        <w:t>base de datos del proyecto Wikil</w:t>
      </w:r>
      <w:r w:rsidRPr="00DD2826">
        <w:rPr>
          <w:iCs/>
          <w:sz w:val="18"/>
        </w:rPr>
        <w:t>ife</w:t>
      </w:r>
      <w:r w:rsidR="00663846">
        <w:rPr>
          <w:iCs/>
          <w:sz w:val="18"/>
        </w:rPr>
        <w:t>, particularmente información relacionada al uso de medicamentos por parte de los usuarios</w:t>
      </w:r>
      <w:r w:rsidRPr="00DD2826">
        <w:rPr>
          <w:iCs/>
          <w:sz w:val="18"/>
        </w:rPr>
        <w:t>.</w:t>
      </w:r>
    </w:p>
    <w:p w14:paraId="7E8113CE" w14:textId="4C01A525" w:rsidR="0045688C" w:rsidRPr="00DD2826" w:rsidRDefault="00231C85" w:rsidP="0041045E">
      <w:pPr>
        <w:spacing w:line="360" w:lineRule="auto"/>
        <w:rPr>
          <w:iCs/>
          <w:sz w:val="18"/>
        </w:rPr>
      </w:pPr>
      <w:r>
        <w:rPr>
          <w:iCs/>
          <w:sz w:val="18"/>
        </w:rPr>
        <w:t>Wikil</w:t>
      </w:r>
      <w:r w:rsidR="00DD2826" w:rsidRPr="00DD2826">
        <w:rPr>
          <w:iCs/>
          <w:sz w:val="18"/>
        </w:rPr>
        <w:t>ife es una fundación estadounidense sin fines de lucro (</w:t>
      </w:r>
      <w:r w:rsidR="003E4D8A">
        <w:rPr>
          <w:iCs/>
          <w:sz w:val="18"/>
        </w:rPr>
        <w:t>ONG</w:t>
      </w:r>
      <w:r w:rsidR="00DD2826" w:rsidRPr="00DD2826">
        <w:rPr>
          <w:iCs/>
          <w:sz w:val="18"/>
        </w:rPr>
        <w:t>) que tiene como objetivo construir una base de datos mundial sobre salud y estilo de vida</w:t>
      </w:r>
      <w:r w:rsidR="006129B3">
        <w:rPr>
          <w:iCs/>
          <w:sz w:val="18"/>
        </w:rPr>
        <w:t>, q</w:t>
      </w:r>
      <w:r w:rsidR="00DD2826">
        <w:rPr>
          <w:iCs/>
          <w:sz w:val="18"/>
        </w:rPr>
        <w:t>ue luego es compartida de forma abierta a través de APIs</w:t>
      </w:r>
      <w:r w:rsidR="002D7BE1">
        <w:rPr>
          <w:iCs/>
          <w:sz w:val="18"/>
        </w:rPr>
        <w:t>.</w:t>
      </w:r>
    </w:p>
    <w:p w14:paraId="7DA05FB1" w14:textId="693FC93F" w:rsidR="00DD2826" w:rsidRPr="00270353" w:rsidRDefault="00231C85" w:rsidP="0041045E">
      <w:pPr>
        <w:spacing w:line="360" w:lineRule="auto"/>
        <w:rPr>
          <w:iCs/>
          <w:sz w:val="18"/>
          <w:lang w:val="es-AR"/>
        </w:rPr>
      </w:pPr>
      <w:r>
        <w:rPr>
          <w:iCs/>
          <w:sz w:val="18"/>
        </w:rPr>
        <w:t>Wikil</w:t>
      </w:r>
      <w:r w:rsidR="00B75CAA">
        <w:rPr>
          <w:iCs/>
          <w:sz w:val="18"/>
        </w:rPr>
        <w:t>ife ya cuenta</w:t>
      </w:r>
      <w:r w:rsidR="00DD2826" w:rsidRPr="00DD2826">
        <w:rPr>
          <w:iCs/>
          <w:sz w:val="18"/>
        </w:rPr>
        <w:t xml:space="preserve"> </w:t>
      </w:r>
      <w:r w:rsidR="00A14D65">
        <w:rPr>
          <w:iCs/>
          <w:sz w:val="18"/>
        </w:rPr>
        <w:t xml:space="preserve">con una aplicación </w:t>
      </w:r>
      <w:r w:rsidR="00D02DCE">
        <w:rPr>
          <w:iCs/>
          <w:sz w:val="18"/>
        </w:rPr>
        <w:t xml:space="preserve">para </w:t>
      </w:r>
      <w:r w:rsidR="00A14D65">
        <w:rPr>
          <w:iCs/>
          <w:sz w:val="18"/>
        </w:rPr>
        <w:t xml:space="preserve">la </w:t>
      </w:r>
      <w:r w:rsidR="00D02DCE">
        <w:rPr>
          <w:iCs/>
          <w:sz w:val="18"/>
        </w:rPr>
        <w:t>plataforma i</w:t>
      </w:r>
      <w:r w:rsidR="00DD2826" w:rsidRPr="00DD2826">
        <w:rPr>
          <w:iCs/>
          <w:sz w:val="18"/>
        </w:rPr>
        <w:t xml:space="preserve">OS (Apple), y </w:t>
      </w:r>
      <w:r w:rsidR="00A14D65">
        <w:rPr>
          <w:iCs/>
          <w:sz w:val="18"/>
        </w:rPr>
        <w:t xml:space="preserve">una aplicación </w:t>
      </w:r>
      <w:r w:rsidR="00DD2826" w:rsidRPr="00DD2826">
        <w:rPr>
          <w:iCs/>
          <w:sz w:val="18"/>
        </w:rPr>
        <w:t>Web</w:t>
      </w:r>
      <w:r w:rsidR="0056652F">
        <w:rPr>
          <w:iCs/>
          <w:sz w:val="18"/>
        </w:rPr>
        <w:t xml:space="preserve">, para la captura de la </w:t>
      </w:r>
      <w:r w:rsidR="002A6AB3">
        <w:rPr>
          <w:iCs/>
          <w:sz w:val="18"/>
        </w:rPr>
        <w:t>información</w:t>
      </w:r>
      <w:r w:rsidR="00DD2826" w:rsidRPr="00DD2826">
        <w:rPr>
          <w:iCs/>
          <w:sz w:val="18"/>
        </w:rPr>
        <w:t>.</w:t>
      </w:r>
    </w:p>
    <w:p w14:paraId="7BB24E84" w14:textId="77777777" w:rsidR="000F76B1" w:rsidRPr="00BD206F" w:rsidRDefault="000F76B1" w:rsidP="0047116F">
      <w:pPr>
        <w:rPr>
          <w:i/>
          <w:iCs/>
          <w:color w:val="0000FF"/>
          <w:sz w:val="18"/>
        </w:rPr>
      </w:pPr>
    </w:p>
    <w:p w14:paraId="024C32E1" w14:textId="77777777" w:rsidR="0047116F" w:rsidRDefault="0047116F" w:rsidP="0047116F">
      <w:pPr>
        <w:pStyle w:val="Heading2"/>
        <w:numPr>
          <w:ilvl w:val="0"/>
          <w:numId w:val="27"/>
        </w:numPr>
        <w:rPr>
          <w:sz w:val="24"/>
          <w:szCs w:val="24"/>
        </w:rPr>
      </w:pPr>
      <w:bookmarkStart w:id="6" w:name="_Toc248765030"/>
      <w:r w:rsidRPr="00164C9B">
        <w:rPr>
          <w:sz w:val="24"/>
          <w:szCs w:val="24"/>
        </w:rPr>
        <w:t>A</w:t>
      </w:r>
      <w:bookmarkEnd w:id="6"/>
      <w:r w:rsidRPr="00164C9B">
        <w:rPr>
          <w:sz w:val="24"/>
          <w:szCs w:val="24"/>
        </w:rPr>
        <w:t>LCANCE</w:t>
      </w:r>
    </w:p>
    <w:p w14:paraId="16585AA7" w14:textId="77777777" w:rsidR="000C76E6" w:rsidRDefault="00975044" w:rsidP="0041045E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Wikili</w:t>
      </w:r>
      <w:r w:rsidRPr="00A04F9A">
        <w:rPr>
          <w:sz w:val="18"/>
          <w:szCs w:val="18"/>
        </w:rPr>
        <w:t>fe se nutre de información enviada por los usuarios que usan sus aplicaciones</w:t>
      </w:r>
      <w:r>
        <w:rPr>
          <w:sz w:val="18"/>
          <w:szCs w:val="18"/>
        </w:rPr>
        <w:t xml:space="preserve">. </w:t>
      </w:r>
    </w:p>
    <w:p w14:paraId="1F62CA19" w14:textId="365B339C" w:rsidR="000C76E6" w:rsidRDefault="000C76E6" w:rsidP="0041045E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Se realizó una entrevista con responsables del proyecto Wikilife, y han manifestado como prioritario el uso de los medicamentos, y poder obtener mediante una aplicación información de ese rubro.</w:t>
      </w:r>
    </w:p>
    <w:p w14:paraId="4A483B15" w14:textId="569A63E7" w:rsidR="00975044" w:rsidRDefault="00975044" w:rsidP="0041045E">
      <w:pPr>
        <w:spacing w:line="360" w:lineRule="auto"/>
        <w:rPr>
          <w:sz w:val="18"/>
        </w:rPr>
      </w:pPr>
      <w:r>
        <w:rPr>
          <w:sz w:val="18"/>
          <w:szCs w:val="18"/>
        </w:rPr>
        <w:t>Teniendo en cuenta esto, s</w:t>
      </w:r>
      <w:r w:rsidR="008C2570">
        <w:rPr>
          <w:sz w:val="18"/>
        </w:rPr>
        <w:t>e desarrollará un prototipo</w:t>
      </w:r>
      <w:r w:rsidR="007C2FA4">
        <w:rPr>
          <w:sz w:val="18"/>
        </w:rPr>
        <w:t xml:space="preserve"> </w:t>
      </w:r>
      <w:r>
        <w:rPr>
          <w:sz w:val="18"/>
        </w:rPr>
        <w:t xml:space="preserve">que </w:t>
      </w:r>
      <w:r w:rsidR="006129B3">
        <w:rPr>
          <w:sz w:val="18"/>
        </w:rPr>
        <w:t xml:space="preserve">incluya </w:t>
      </w:r>
      <w:r>
        <w:rPr>
          <w:sz w:val="18"/>
        </w:rPr>
        <w:t xml:space="preserve">las siguientes </w:t>
      </w:r>
      <w:r w:rsidR="006129B3">
        <w:rPr>
          <w:sz w:val="18"/>
        </w:rPr>
        <w:t>funciones</w:t>
      </w:r>
      <w:r>
        <w:rPr>
          <w:sz w:val="18"/>
        </w:rPr>
        <w:t>:</w:t>
      </w:r>
    </w:p>
    <w:p w14:paraId="076CBBAB" w14:textId="121BCEE1" w:rsidR="00821A9A" w:rsidRDefault="00A63C2A" w:rsidP="00821A9A">
      <w:pPr>
        <w:pStyle w:val="ListParagraph"/>
        <w:numPr>
          <w:ilvl w:val="0"/>
          <w:numId w:val="42"/>
        </w:numPr>
        <w:spacing w:line="360" w:lineRule="auto"/>
        <w:rPr>
          <w:sz w:val="18"/>
          <w:szCs w:val="18"/>
        </w:rPr>
      </w:pPr>
      <w:r>
        <w:rPr>
          <w:sz w:val="18"/>
          <w:lang w:val="es-AR"/>
        </w:rPr>
        <w:t>Agenda</w:t>
      </w:r>
      <w:r w:rsidR="002F3112">
        <w:rPr>
          <w:sz w:val="18"/>
          <w:lang w:val="es-AR"/>
        </w:rPr>
        <w:t xml:space="preserve"> de</w:t>
      </w:r>
      <w:r>
        <w:rPr>
          <w:sz w:val="18"/>
          <w:lang w:val="es-AR"/>
        </w:rPr>
        <w:t xml:space="preserve"> medicamentos a consumir, cantidad y tamaño de la dosis. Indicando si son de uso crónico, o temporal.</w:t>
      </w:r>
      <w:r w:rsidR="00821A9A" w:rsidRPr="00821A9A">
        <w:rPr>
          <w:sz w:val="18"/>
          <w:szCs w:val="18"/>
        </w:rPr>
        <w:t xml:space="preserve"> </w:t>
      </w:r>
    </w:p>
    <w:p w14:paraId="716838B4" w14:textId="4D41C1A4" w:rsidR="00821A9A" w:rsidRDefault="00821A9A" w:rsidP="00821A9A">
      <w:pPr>
        <w:pStyle w:val="ListParagraph"/>
        <w:numPr>
          <w:ilvl w:val="0"/>
          <w:numId w:val="42"/>
        </w:numPr>
        <w:spacing w:line="360" w:lineRule="auto"/>
        <w:rPr>
          <w:sz w:val="18"/>
          <w:lang w:val="es-AR"/>
        </w:rPr>
      </w:pPr>
      <w:r>
        <w:rPr>
          <w:sz w:val="18"/>
          <w:lang w:val="es-AR"/>
        </w:rPr>
        <w:t>Enviar recordatorio en el momento en que corresponde consumir una dosis.</w:t>
      </w:r>
    </w:p>
    <w:p w14:paraId="58867A8F" w14:textId="2D21D227" w:rsidR="00A63C2A" w:rsidRDefault="002F3112" w:rsidP="00821A9A">
      <w:pPr>
        <w:pStyle w:val="ListParagraph"/>
        <w:numPr>
          <w:ilvl w:val="0"/>
          <w:numId w:val="42"/>
        </w:numPr>
        <w:spacing w:line="360" w:lineRule="auto"/>
        <w:rPr>
          <w:sz w:val="18"/>
          <w:lang w:val="es-AR"/>
        </w:rPr>
      </w:pPr>
      <w:r>
        <w:rPr>
          <w:sz w:val="18"/>
          <w:lang w:val="es-AR"/>
        </w:rPr>
        <w:t>Almacenar información</w:t>
      </w:r>
      <w:r w:rsidR="00A63C2A">
        <w:rPr>
          <w:sz w:val="18"/>
          <w:lang w:val="es-AR"/>
        </w:rPr>
        <w:t xml:space="preserve"> acerca de síntomas, problemas físicos pre-existentes, o mejoras en estos problemas</w:t>
      </w:r>
      <w:r>
        <w:rPr>
          <w:sz w:val="18"/>
          <w:lang w:val="es-AR"/>
        </w:rPr>
        <w:t xml:space="preserve"> que sufra el usuario</w:t>
      </w:r>
      <w:r w:rsidR="00A63C2A">
        <w:rPr>
          <w:sz w:val="18"/>
          <w:lang w:val="es-AR"/>
        </w:rPr>
        <w:t>.</w:t>
      </w:r>
      <w:r w:rsidR="00A63C2A" w:rsidRPr="00A63C2A">
        <w:rPr>
          <w:sz w:val="18"/>
          <w:szCs w:val="18"/>
        </w:rPr>
        <w:t xml:space="preserve"> </w:t>
      </w:r>
    </w:p>
    <w:p w14:paraId="72EF38A8" w14:textId="1CE7A9AA" w:rsidR="00A63C2A" w:rsidRDefault="002F3112" w:rsidP="00A63C2A">
      <w:pPr>
        <w:pStyle w:val="ListParagraph"/>
        <w:numPr>
          <w:ilvl w:val="0"/>
          <w:numId w:val="42"/>
        </w:numPr>
        <w:spacing w:line="360" w:lineRule="auto"/>
        <w:rPr>
          <w:sz w:val="18"/>
          <w:lang w:val="es-AR"/>
        </w:rPr>
      </w:pPr>
      <w:r>
        <w:rPr>
          <w:sz w:val="18"/>
          <w:lang w:val="es-AR"/>
        </w:rPr>
        <w:t>Reportar</w:t>
      </w:r>
      <w:r w:rsidR="00A63C2A">
        <w:rPr>
          <w:sz w:val="18"/>
          <w:lang w:val="es-AR"/>
        </w:rPr>
        <w:t xml:space="preserve"> </w:t>
      </w:r>
      <w:r>
        <w:rPr>
          <w:sz w:val="18"/>
          <w:lang w:val="es-AR"/>
        </w:rPr>
        <w:t xml:space="preserve">al usuario </w:t>
      </w:r>
      <w:r w:rsidR="00A63C2A">
        <w:rPr>
          <w:sz w:val="18"/>
          <w:lang w:val="es-AR"/>
        </w:rPr>
        <w:t xml:space="preserve">sobre cambios en </w:t>
      </w:r>
      <w:r>
        <w:rPr>
          <w:sz w:val="18"/>
          <w:lang w:val="es-AR"/>
        </w:rPr>
        <w:t>su</w:t>
      </w:r>
      <w:r w:rsidR="00A63C2A">
        <w:rPr>
          <w:sz w:val="18"/>
          <w:lang w:val="es-AR"/>
        </w:rPr>
        <w:t xml:space="preserve"> salud, y dosis de medicamentos, en base a</w:t>
      </w:r>
      <w:r>
        <w:rPr>
          <w:sz w:val="18"/>
          <w:lang w:val="es-AR"/>
        </w:rPr>
        <w:t xml:space="preserve"> procesar</w:t>
      </w:r>
      <w:r w:rsidR="00A63C2A">
        <w:rPr>
          <w:sz w:val="18"/>
          <w:lang w:val="es-AR"/>
        </w:rPr>
        <w:t xml:space="preserve"> la información que </w:t>
      </w:r>
      <w:r>
        <w:rPr>
          <w:sz w:val="18"/>
          <w:lang w:val="es-AR"/>
        </w:rPr>
        <w:t>la aplicación almacena durante su uso</w:t>
      </w:r>
      <w:r w:rsidR="00A63C2A">
        <w:rPr>
          <w:sz w:val="18"/>
          <w:lang w:val="es-AR"/>
        </w:rPr>
        <w:t>.</w:t>
      </w:r>
    </w:p>
    <w:p w14:paraId="0291E864" w14:textId="02E903AD" w:rsidR="007D1C9A" w:rsidRDefault="00A63C2A" w:rsidP="0041045E">
      <w:pPr>
        <w:pStyle w:val="ListParagraph"/>
        <w:numPr>
          <w:ilvl w:val="0"/>
          <w:numId w:val="4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Toda acción en la aplicación se traduce en e</w:t>
      </w:r>
      <w:r w:rsidR="00975044">
        <w:rPr>
          <w:sz w:val="18"/>
          <w:szCs w:val="18"/>
        </w:rPr>
        <w:t>nvío</w:t>
      </w:r>
      <w:r w:rsidR="008C2570" w:rsidRPr="00975044">
        <w:rPr>
          <w:sz w:val="18"/>
          <w:szCs w:val="18"/>
        </w:rPr>
        <w:t xml:space="preserve"> </w:t>
      </w:r>
      <w:r w:rsidR="00975044">
        <w:rPr>
          <w:sz w:val="18"/>
          <w:szCs w:val="18"/>
        </w:rPr>
        <w:t>de</w:t>
      </w:r>
      <w:r w:rsidR="008C2570" w:rsidRPr="00975044">
        <w:rPr>
          <w:sz w:val="18"/>
          <w:szCs w:val="18"/>
        </w:rPr>
        <w:t xml:space="preserve"> mensajes (o logs), que son almacenados de manera local en el equipo, para que, cuando éste obtenga conexión a la red, </w:t>
      </w:r>
      <w:r w:rsidR="007D1C9A">
        <w:rPr>
          <w:sz w:val="18"/>
          <w:szCs w:val="18"/>
        </w:rPr>
        <w:t>los envíe</w:t>
      </w:r>
      <w:r w:rsidR="008C2570" w:rsidRPr="00975044">
        <w:rPr>
          <w:sz w:val="18"/>
          <w:szCs w:val="18"/>
        </w:rPr>
        <w:t xml:space="preserve"> a la base de datos de Wik</w:t>
      </w:r>
      <w:r w:rsidR="00231C85" w:rsidRPr="00975044">
        <w:rPr>
          <w:sz w:val="18"/>
          <w:szCs w:val="18"/>
        </w:rPr>
        <w:t>il</w:t>
      </w:r>
      <w:r w:rsidR="008C2570" w:rsidRPr="00975044">
        <w:rPr>
          <w:sz w:val="18"/>
          <w:szCs w:val="18"/>
        </w:rPr>
        <w:t>ife.</w:t>
      </w:r>
    </w:p>
    <w:p w14:paraId="1882C385" w14:textId="77777777" w:rsidR="00A75748" w:rsidRDefault="00A75748" w:rsidP="00A75748">
      <w:pPr>
        <w:pStyle w:val="ListParagraph"/>
        <w:numPr>
          <w:ilvl w:val="0"/>
          <w:numId w:val="42"/>
        </w:numPr>
        <w:spacing w:line="360" w:lineRule="auto"/>
        <w:rPr>
          <w:sz w:val="18"/>
          <w:lang w:val="es-AR"/>
        </w:rPr>
      </w:pPr>
      <w:r w:rsidRPr="00A75748">
        <w:rPr>
          <w:sz w:val="18"/>
          <w:lang w:val="es-AR"/>
        </w:rPr>
        <w:t>La aplicación se desarrollará para la versión 7.1 del sistema operativo Windows Phone, que permitirá que funcione en versiones mayores.</w:t>
      </w:r>
    </w:p>
    <w:p w14:paraId="09A0F304" w14:textId="66218881" w:rsidR="00357BFA" w:rsidRPr="00357BFA" w:rsidRDefault="00357BFA" w:rsidP="00357BFA">
      <w:pPr>
        <w:spacing w:line="360" w:lineRule="auto"/>
        <w:rPr>
          <w:sz w:val="18"/>
          <w:szCs w:val="18"/>
          <w:lang w:val="es-AR"/>
        </w:rPr>
      </w:pPr>
      <w:r w:rsidRPr="00357BFA">
        <w:rPr>
          <w:sz w:val="18"/>
          <w:lang w:val="es-AR"/>
        </w:rPr>
        <w:lastRenderedPageBreak/>
        <w:t>El</w:t>
      </w:r>
      <w:r>
        <w:rPr>
          <w:sz w:val="18"/>
          <w:lang w:val="es-AR"/>
        </w:rPr>
        <w:t xml:space="preserve"> proyec</w:t>
      </w:r>
      <w:r w:rsidRPr="00357BFA">
        <w:rPr>
          <w:sz w:val="18"/>
          <w:szCs w:val="18"/>
          <w:lang w:val="es-AR"/>
        </w:rPr>
        <w:t>to final está compuesto por los siguientes entregables:</w:t>
      </w:r>
    </w:p>
    <w:p w14:paraId="26E43E26" w14:textId="77777777" w:rsidR="0074544D" w:rsidRDefault="0074544D" w:rsidP="0074544D">
      <w:pPr>
        <w:pStyle w:val="ListParagraph"/>
        <w:numPr>
          <w:ilvl w:val="0"/>
          <w:numId w:val="43"/>
        </w:numPr>
        <w:spacing w:line="360" w:lineRule="auto"/>
        <w:rPr>
          <w:sz w:val="18"/>
          <w:szCs w:val="18"/>
          <w:lang w:val="es-AR"/>
        </w:rPr>
      </w:pPr>
      <w:r>
        <w:rPr>
          <w:sz w:val="18"/>
          <w:szCs w:val="18"/>
          <w:lang w:val="es-AR"/>
        </w:rPr>
        <w:t>Casos de uso de los requerimientos funcionales principales</w:t>
      </w:r>
    </w:p>
    <w:p w14:paraId="7D489CFE" w14:textId="3A724327" w:rsidR="00357BFA" w:rsidRDefault="00357BFA" w:rsidP="00357BFA">
      <w:pPr>
        <w:pStyle w:val="ListParagraph"/>
        <w:numPr>
          <w:ilvl w:val="0"/>
          <w:numId w:val="43"/>
        </w:numPr>
        <w:spacing w:line="360" w:lineRule="auto"/>
        <w:rPr>
          <w:sz w:val="18"/>
          <w:szCs w:val="18"/>
          <w:lang w:val="es-AR"/>
        </w:rPr>
      </w:pPr>
      <w:r>
        <w:rPr>
          <w:sz w:val="18"/>
          <w:szCs w:val="18"/>
          <w:lang w:val="es-AR"/>
        </w:rPr>
        <w:t>Modelo de clases</w:t>
      </w:r>
    </w:p>
    <w:p w14:paraId="2DE161D0" w14:textId="75D1697F" w:rsidR="00357BFA" w:rsidRDefault="00357BFA" w:rsidP="00357BFA">
      <w:pPr>
        <w:pStyle w:val="ListParagraph"/>
        <w:numPr>
          <w:ilvl w:val="0"/>
          <w:numId w:val="43"/>
        </w:numPr>
        <w:spacing w:line="360" w:lineRule="auto"/>
        <w:rPr>
          <w:sz w:val="18"/>
          <w:szCs w:val="18"/>
          <w:lang w:val="es-AR"/>
        </w:rPr>
      </w:pPr>
      <w:r>
        <w:rPr>
          <w:sz w:val="18"/>
          <w:szCs w:val="18"/>
          <w:lang w:val="es-AR"/>
        </w:rPr>
        <w:t>Modelo de datos</w:t>
      </w:r>
    </w:p>
    <w:p w14:paraId="7EED6F3D" w14:textId="440A8AFE" w:rsidR="00357BFA" w:rsidRDefault="00357BFA" w:rsidP="00357BFA">
      <w:pPr>
        <w:pStyle w:val="ListParagraph"/>
        <w:numPr>
          <w:ilvl w:val="0"/>
          <w:numId w:val="43"/>
        </w:numPr>
        <w:spacing w:line="360" w:lineRule="auto"/>
        <w:rPr>
          <w:sz w:val="18"/>
          <w:szCs w:val="18"/>
          <w:lang w:val="es-AR"/>
        </w:rPr>
      </w:pPr>
      <w:r>
        <w:rPr>
          <w:sz w:val="18"/>
          <w:szCs w:val="18"/>
          <w:lang w:val="es-AR"/>
        </w:rPr>
        <w:t>Diseño de pantallas</w:t>
      </w:r>
    </w:p>
    <w:p w14:paraId="264F1CA4" w14:textId="4DFE3BC6" w:rsidR="00357BFA" w:rsidRDefault="0074544D" w:rsidP="0074544D">
      <w:pPr>
        <w:pStyle w:val="ListParagraph"/>
        <w:numPr>
          <w:ilvl w:val="0"/>
          <w:numId w:val="43"/>
        </w:numPr>
        <w:spacing w:line="360" w:lineRule="auto"/>
        <w:rPr>
          <w:sz w:val="18"/>
          <w:szCs w:val="18"/>
          <w:lang w:val="es-AR"/>
        </w:rPr>
      </w:pPr>
      <w:r w:rsidRPr="00357BFA">
        <w:rPr>
          <w:sz w:val="18"/>
          <w:szCs w:val="18"/>
          <w:lang w:val="es-AR"/>
        </w:rPr>
        <w:t>Códig</w:t>
      </w:r>
      <w:r>
        <w:rPr>
          <w:sz w:val="18"/>
          <w:szCs w:val="18"/>
          <w:lang w:val="es-AR"/>
        </w:rPr>
        <w:t>o fuente de la aplicación</w:t>
      </w:r>
    </w:p>
    <w:p w14:paraId="0112A4F1" w14:textId="5A9D4E55" w:rsidR="00357BFA" w:rsidRDefault="0074544D" w:rsidP="008F412B">
      <w:pPr>
        <w:pStyle w:val="ListParagraph"/>
        <w:numPr>
          <w:ilvl w:val="0"/>
          <w:numId w:val="43"/>
        </w:numPr>
        <w:spacing w:line="360" w:lineRule="auto"/>
        <w:rPr>
          <w:sz w:val="18"/>
          <w:szCs w:val="18"/>
          <w:lang w:val="es-AR"/>
        </w:rPr>
      </w:pPr>
      <w:r>
        <w:rPr>
          <w:sz w:val="18"/>
          <w:szCs w:val="18"/>
          <w:lang w:val="es-AR"/>
        </w:rPr>
        <w:t>Casos de prueba, resultados de la prueba</w:t>
      </w:r>
    </w:p>
    <w:p w14:paraId="39CB7640" w14:textId="77777777" w:rsidR="00180991" w:rsidRDefault="00180991" w:rsidP="00180991">
      <w:pPr>
        <w:pStyle w:val="ListParagraph"/>
        <w:spacing w:line="360" w:lineRule="auto"/>
        <w:rPr>
          <w:sz w:val="18"/>
          <w:szCs w:val="18"/>
          <w:lang w:val="es-AR"/>
        </w:rPr>
      </w:pPr>
    </w:p>
    <w:p w14:paraId="5ED59A1E" w14:textId="77777777" w:rsidR="00443810" w:rsidRPr="008F412B" w:rsidRDefault="00443810" w:rsidP="00180991">
      <w:pPr>
        <w:pStyle w:val="ListParagraph"/>
        <w:spacing w:line="360" w:lineRule="auto"/>
        <w:rPr>
          <w:sz w:val="18"/>
          <w:szCs w:val="18"/>
          <w:lang w:val="es-AR"/>
        </w:rPr>
      </w:pPr>
    </w:p>
    <w:p w14:paraId="014089E4" w14:textId="0CE9F15B" w:rsidR="00CF58EB" w:rsidRPr="00CF58EB" w:rsidRDefault="0047116F" w:rsidP="00CF58EB">
      <w:pPr>
        <w:numPr>
          <w:ilvl w:val="1"/>
          <w:numId w:val="27"/>
        </w:numPr>
        <w:rPr>
          <w:b/>
        </w:rPr>
      </w:pPr>
      <w:r w:rsidRPr="00B0490A">
        <w:rPr>
          <w:b/>
        </w:rPr>
        <w:t>Alcance Informe de Avance</w:t>
      </w:r>
    </w:p>
    <w:tbl>
      <w:tblPr>
        <w:tblStyle w:val="TableGrid"/>
        <w:tblpPr w:leftFromText="141" w:rightFromText="141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D3788" w:rsidRPr="001C2E2D" w14:paraId="007332AE" w14:textId="77777777" w:rsidTr="003D3788">
        <w:tc>
          <w:tcPr>
            <w:tcW w:w="3259" w:type="dxa"/>
          </w:tcPr>
          <w:p w14:paraId="65259FCB" w14:textId="170E504A" w:rsidR="003D3788" w:rsidRPr="001C2E2D" w:rsidRDefault="003D3788" w:rsidP="003D3788">
            <w:pPr>
              <w:rPr>
                <w:sz w:val="20"/>
                <w:szCs w:val="20"/>
              </w:rPr>
            </w:pPr>
            <w:r w:rsidRPr="001C2E2D">
              <w:rPr>
                <w:sz w:val="20"/>
                <w:szCs w:val="20"/>
              </w:rPr>
              <w:t>Etapa</w:t>
            </w:r>
          </w:p>
        </w:tc>
        <w:tc>
          <w:tcPr>
            <w:tcW w:w="3259" w:type="dxa"/>
          </w:tcPr>
          <w:p w14:paraId="6F700CC7" w14:textId="0E7A4585" w:rsidR="003D3788" w:rsidRPr="001C2E2D" w:rsidRDefault="003D3788" w:rsidP="003D3788">
            <w:pPr>
              <w:rPr>
                <w:sz w:val="20"/>
                <w:szCs w:val="20"/>
              </w:rPr>
            </w:pPr>
            <w:r w:rsidRPr="001C2E2D">
              <w:rPr>
                <w:sz w:val="20"/>
                <w:szCs w:val="20"/>
              </w:rPr>
              <w:t>Descripción</w:t>
            </w:r>
          </w:p>
        </w:tc>
        <w:tc>
          <w:tcPr>
            <w:tcW w:w="3260" w:type="dxa"/>
          </w:tcPr>
          <w:p w14:paraId="38A72CEC" w14:textId="74A9B4B6" w:rsidR="003D3788" w:rsidRPr="001C2E2D" w:rsidRDefault="003D3788" w:rsidP="003D3788">
            <w:pPr>
              <w:rPr>
                <w:sz w:val="20"/>
                <w:szCs w:val="20"/>
              </w:rPr>
            </w:pPr>
            <w:r w:rsidRPr="001C2E2D">
              <w:rPr>
                <w:sz w:val="20"/>
                <w:szCs w:val="20"/>
              </w:rPr>
              <w:t>Resultado</w:t>
            </w:r>
            <w:r w:rsidR="000F76B1">
              <w:rPr>
                <w:sz w:val="20"/>
                <w:szCs w:val="20"/>
              </w:rPr>
              <w:t xml:space="preserve"> / Entregable</w:t>
            </w:r>
          </w:p>
        </w:tc>
      </w:tr>
      <w:tr w:rsidR="003D3788" w:rsidRPr="00443810" w14:paraId="0E2F4293" w14:textId="77777777" w:rsidTr="000F76B1">
        <w:tc>
          <w:tcPr>
            <w:tcW w:w="3259" w:type="dxa"/>
            <w:vAlign w:val="center"/>
          </w:tcPr>
          <w:p w14:paraId="5E6BE1A0" w14:textId="73D9C57C" w:rsidR="003D3788" w:rsidRPr="00443810" w:rsidRDefault="009B7200" w:rsidP="000F76B1">
            <w:pPr>
              <w:jc w:val="left"/>
              <w:rPr>
                <w:sz w:val="18"/>
                <w:szCs w:val="18"/>
              </w:rPr>
            </w:pPr>
            <w:r w:rsidRPr="00443810">
              <w:rPr>
                <w:sz w:val="18"/>
                <w:szCs w:val="18"/>
              </w:rPr>
              <w:t>Entrevistas con expertos</w:t>
            </w:r>
          </w:p>
        </w:tc>
        <w:tc>
          <w:tcPr>
            <w:tcW w:w="3259" w:type="dxa"/>
          </w:tcPr>
          <w:p w14:paraId="6BBB9B9A" w14:textId="017119D2" w:rsidR="003D3788" w:rsidRPr="00443810" w:rsidRDefault="001C2E2D" w:rsidP="003D3788">
            <w:pPr>
              <w:rPr>
                <w:sz w:val="18"/>
                <w:szCs w:val="18"/>
              </w:rPr>
            </w:pPr>
            <w:r w:rsidRPr="00443810">
              <w:rPr>
                <w:sz w:val="18"/>
                <w:szCs w:val="18"/>
              </w:rPr>
              <w:t>Se concertarán entrevistas con especialistas del proyecto Wikilife. Estas entrevistas tendrán como objetivo conocer en forma apropiada qué información se requiere y el modelo de datos de destino.</w:t>
            </w:r>
          </w:p>
        </w:tc>
        <w:tc>
          <w:tcPr>
            <w:tcW w:w="3260" w:type="dxa"/>
            <w:vAlign w:val="center"/>
          </w:tcPr>
          <w:p w14:paraId="174D5E81" w14:textId="49EB055B" w:rsidR="003D3788" w:rsidRPr="00443810" w:rsidRDefault="000F76B1" w:rsidP="000F76B1">
            <w:pPr>
              <w:jc w:val="center"/>
              <w:rPr>
                <w:sz w:val="18"/>
                <w:szCs w:val="18"/>
                <w:lang w:val="es-AR"/>
              </w:rPr>
            </w:pPr>
            <w:r w:rsidRPr="00443810">
              <w:rPr>
                <w:sz w:val="18"/>
                <w:szCs w:val="18"/>
                <w:lang w:val="es-AR"/>
              </w:rPr>
              <w:t>Casos de uso de los requerimientos funcionales principales</w:t>
            </w:r>
          </w:p>
        </w:tc>
      </w:tr>
      <w:tr w:rsidR="003D3788" w:rsidRPr="00443810" w14:paraId="4C814A5B" w14:textId="77777777" w:rsidTr="00CF58EB">
        <w:tc>
          <w:tcPr>
            <w:tcW w:w="3259" w:type="dxa"/>
            <w:vAlign w:val="center"/>
          </w:tcPr>
          <w:p w14:paraId="4619AE5C" w14:textId="3DE0E07B" w:rsidR="003D3788" w:rsidRPr="00443810" w:rsidRDefault="009B7200" w:rsidP="000F76B1">
            <w:pPr>
              <w:jc w:val="left"/>
              <w:rPr>
                <w:sz w:val="18"/>
                <w:szCs w:val="18"/>
              </w:rPr>
            </w:pPr>
            <w:r w:rsidRPr="00443810">
              <w:rPr>
                <w:color w:val="000000" w:themeColor="text1"/>
                <w:sz w:val="18"/>
                <w:szCs w:val="18"/>
              </w:rPr>
              <w:t>Estudio de la API de Wikilife</w:t>
            </w:r>
          </w:p>
        </w:tc>
        <w:tc>
          <w:tcPr>
            <w:tcW w:w="3259" w:type="dxa"/>
          </w:tcPr>
          <w:p w14:paraId="6242D8A9" w14:textId="677DD77D" w:rsidR="003D3788" w:rsidRPr="00443810" w:rsidRDefault="001C2E2D" w:rsidP="003D3788">
            <w:pPr>
              <w:rPr>
                <w:sz w:val="18"/>
                <w:szCs w:val="18"/>
              </w:rPr>
            </w:pPr>
            <w:r w:rsidRPr="00443810">
              <w:rPr>
                <w:sz w:val="18"/>
                <w:szCs w:val="18"/>
              </w:rPr>
              <w:t>Se estudiará el uso de las APIs y la comunicación de estas con la aplicación</w:t>
            </w:r>
          </w:p>
        </w:tc>
        <w:tc>
          <w:tcPr>
            <w:tcW w:w="3260" w:type="dxa"/>
            <w:vAlign w:val="center"/>
          </w:tcPr>
          <w:p w14:paraId="397EB20C" w14:textId="1021F911" w:rsidR="003D3788" w:rsidRPr="00443810" w:rsidRDefault="003D3788" w:rsidP="00CF58EB">
            <w:pPr>
              <w:jc w:val="left"/>
              <w:rPr>
                <w:sz w:val="18"/>
                <w:szCs w:val="18"/>
              </w:rPr>
            </w:pPr>
          </w:p>
        </w:tc>
      </w:tr>
      <w:tr w:rsidR="000F76B1" w:rsidRPr="00443810" w14:paraId="78868E8E" w14:textId="77777777" w:rsidTr="000F76B1">
        <w:tc>
          <w:tcPr>
            <w:tcW w:w="3259" w:type="dxa"/>
            <w:vAlign w:val="center"/>
          </w:tcPr>
          <w:p w14:paraId="779498FB" w14:textId="66EAADC5" w:rsidR="000F76B1" w:rsidRPr="00443810" w:rsidRDefault="000F76B1" w:rsidP="000F76B1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43810">
              <w:rPr>
                <w:color w:val="000000" w:themeColor="text1"/>
                <w:sz w:val="18"/>
                <w:szCs w:val="18"/>
              </w:rPr>
              <w:t>Análisis del sistema a desarrollar</w:t>
            </w:r>
          </w:p>
        </w:tc>
        <w:tc>
          <w:tcPr>
            <w:tcW w:w="3259" w:type="dxa"/>
          </w:tcPr>
          <w:p w14:paraId="1ABDBCAA" w14:textId="71C5DB57" w:rsidR="000F76B1" w:rsidRPr="00443810" w:rsidRDefault="000F76B1" w:rsidP="003D3788">
            <w:pPr>
              <w:rPr>
                <w:sz w:val="18"/>
                <w:szCs w:val="18"/>
              </w:rPr>
            </w:pPr>
            <w:r w:rsidRPr="00443810">
              <w:rPr>
                <w:sz w:val="18"/>
                <w:szCs w:val="18"/>
              </w:rPr>
              <w:t>Descripción de las necesidades y principales casos de uso</w:t>
            </w:r>
          </w:p>
        </w:tc>
        <w:tc>
          <w:tcPr>
            <w:tcW w:w="3260" w:type="dxa"/>
            <w:vMerge w:val="restart"/>
            <w:vAlign w:val="center"/>
          </w:tcPr>
          <w:p w14:paraId="78228C6D" w14:textId="67AE20FC" w:rsidR="000F76B1" w:rsidRPr="00443810" w:rsidRDefault="00CF58EB" w:rsidP="000F76B1">
            <w:pPr>
              <w:jc w:val="center"/>
              <w:rPr>
                <w:sz w:val="18"/>
                <w:szCs w:val="18"/>
                <w:lang w:val="es-AR"/>
              </w:rPr>
            </w:pPr>
            <w:r w:rsidRPr="00443810">
              <w:rPr>
                <w:sz w:val="18"/>
                <w:szCs w:val="18"/>
                <w:lang w:val="es-AR"/>
              </w:rPr>
              <w:t>Versión inicial del m</w:t>
            </w:r>
            <w:r w:rsidR="000F76B1" w:rsidRPr="00443810">
              <w:rPr>
                <w:sz w:val="18"/>
                <w:szCs w:val="18"/>
                <w:lang w:val="es-AR"/>
              </w:rPr>
              <w:t>odelo de clases</w:t>
            </w:r>
          </w:p>
          <w:p w14:paraId="60722091" w14:textId="5726597C" w:rsidR="000F76B1" w:rsidRPr="00443810" w:rsidRDefault="00CF58EB" w:rsidP="000F76B1">
            <w:pPr>
              <w:jc w:val="center"/>
              <w:rPr>
                <w:sz w:val="18"/>
                <w:szCs w:val="18"/>
                <w:lang w:val="es-AR"/>
              </w:rPr>
            </w:pPr>
            <w:r w:rsidRPr="00443810">
              <w:rPr>
                <w:sz w:val="18"/>
                <w:szCs w:val="18"/>
                <w:lang w:val="es-AR"/>
              </w:rPr>
              <w:t xml:space="preserve">Versión inicial del modelo </w:t>
            </w:r>
            <w:r w:rsidR="000F76B1" w:rsidRPr="00443810">
              <w:rPr>
                <w:sz w:val="18"/>
                <w:szCs w:val="18"/>
                <w:lang w:val="es-AR"/>
              </w:rPr>
              <w:t>de datos</w:t>
            </w:r>
          </w:p>
          <w:p w14:paraId="3CF97E8A" w14:textId="1603D8A6" w:rsidR="000F76B1" w:rsidRPr="00443810" w:rsidRDefault="00CF58EB" w:rsidP="000F76B1">
            <w:pPr>
              <w:jc w:val="center"/>
              <w:rPr>
                <w:sz w:val="18"/>
                <w:szCs w:val="18"/>
                <w:lang w:val="es-AR"/>
              </w:rPr>
            </w:pPr>
            <w:r w:rsidRPr="00443810">
              <w:rPr>
                <w:sz w:val="18"/>
                <w:szCs w:val="18"/>
                <w:lang w:val="es-AR"/>
              </w:rPr>
              <w:t>Versión</w:t>
            </w:r>
            <w:r w:rsidRPr="00443810">
              <w:rPr>
                <w:sz w:val="18"/>
                <w:szCs w:val="18"/>
                <w:lang w:val="es-AR"/>
              </w:rPr>
              <w:t xml:space="preserve"> inicial del </w:t>
            </w:r>
            <w:r w:rsidRPr="00443810">
              <w:rPr>
                <w:sz w:val="18"/>
                <w:szCs w:val="18"/>
                <w:lang w:val="es-AR"/>
              </w:rPr>
              <w:t>d</w:t>
            </w:r>
            <w:r w:rsidR="000F76B1" w:rsidRPr="00443810">
              <w:rPr>
                <w:sz w:val="18"/>
                <w:szCs w:val="18"/>
                <w:lang w:val="es-AR"/>
              </w:rPr>
              <w:t>iseño de pantallas</w:t>
            </w:r>
          </w:p>
          <w:p w14:paraId="7BFB7363" w14:textId="77777777" w:rsidR="000F76B1" w:rsidRPr="00443810" w:rsidRDefault="000F76B1" w:rsidP="000F76B1">
            <w:pPr>
              <w:jc w:val="center"/>
              <w:rPr>
                <w:sz w:val="18"/>
                <w:szCs w:val="18"/>
                <w:lang w:val="es-AR"/>
              </w:rPr>
            </w:pPr>
          </w:p>
        </w:tc>
      </w:tr>
      <w:tr w:rsidR="000F76B1" w:rsidRPr="00443810" w14:paraId="53FB2C62" w14:textId="77777777" w:rsidTr="000F76B1">
        <w:tc>
          <w:tcPr>
            <w:tcW w:w="3259" w:type="dxa"/>
            <w:vAlign w:val="center"/>
          </w:tcPr>
          <w:p w14:paraId="6209823D" w14:textId="6B48580C" w:rsidR="000F76B1" w:rsidRPr="00443810" w:rsidRDefault="000F76B1" w:rsidP="000F76B1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43810">
              <w:rPr>
                <w:color w:val="000000" w:themeColor="text1"/>
                <w:sz w:val="18"/>
                <w:szCs w:val="18"/>
              </w:rPr>
              <w:t>Diseño del sistema a desarrollar</w:t>
            </w:r>
          </w:p>
        </w:tc>
        <w:tc>
          <w:tcPr>
            <w:tcW w:w="3259" w:type="dxa"/>
          </w:tcPr>
          <w:p w14:paraId="21D648C9" w14:textId="7FB39045" w:rsidR="000F76B1" w:rsidRPr="00443810" w:rsidRDefault="000F76B1" w:rsidP="00057313">
            <w:pPr>
              <w:rPr>
                <w:sz w:val="18"/>
                <w:szCs w:val="18"/>
              </w:rPr>
            </w:pPr>
            <w:r w:rsidRPr="00443810">
              <w:rPr>
                <w:sz w:val="18"/>
                <w:szCs w:val="18"/>
              </w:rPr>
              <w:t>Diseño de la arquitectura y definición de la estructura. Armado de documentación, modelo de clases y datos</w:t>
            </w:r>
          </w:p>
        </w:tc>
        <w:tc>
          <w:tcPr>
            <w:tcW w:w="3260" w:type="dxa"/>
            <w:vMerge/>
          </w:tcPr>
          <w:p w14:paraId="34B30CB4" w14:textId="77777777" w:rsidR="000F76B1" w:rsidRPr="00443810" w:rsidRDefault="000F76B1" w:rsidP="003D3788">
            <w:pPr>
              <w:rPr>
                <w:sz w:val="18"/>
                <w:szCs w:val="18"/>
              </w:rPr>
            </w:pPr>
          </w:p>
        </w:tc>
      </w:tr>
    </w:tbl>
    <w:p w14:paraId="4D39AE93" w14:textId="77777777" w:rsidR="00180991" w:rsidRDefault="00180991" w:rsidP="003D3788">
      <w:pPr>
        <w:rPr>
          <w:b/>
          <w:sz w:val="18"/>
          <w:szCs w:val="18"/>
        </w:rPr>
      </w:pPr>
    </w:p>
    <w:p w14:paraId="48E046EC" w14:textId="77777777" w:rsidR="00443810" w:rsidRPr="00443810" w:rsidRDefault="00443810" w:rsidP="003D3788">
      <w:pPr>
        <w:rPr>
          <w:b/>
          <w:sz w:val="18"/>
          <w:szCs w:val="18"/>
        </w:rPr>
      </w:pPr>
    </w:p>
    <w:p w14:paraId="1DFC323A" w14:textId="77777777" w:rsidR="0047116F" w:rsidRDefault="0047116F" w:rsidP="00A3048C">
      <w:pPr>
        <w:numPr>
          <w:ilvl w:val="1"/>
          <w:numId w:val="27"/>
        </w:numPr>
        <w:rPr>
          <w:b/>
        </w:rPr>
      </w:pPr>
      <w:r w:rsidRPr="00B0490A">
        <w:rPr>
          <w:b/>
        </w:rPr>
        <w:t>Alcance Informe Final</w:t>
      </w:r>
    </w:p>
    <w:tbl>
      <w:tblPr>
        <w:tblStyle w:val="TableGrid"/>
        <w:tblpPr w:leftFromText="141" w:rightFromText="141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535E2" w:rsidRPr="001C2E2D" w14:paraId="743BEFF3" w14:textId="77777777" w:rsidTr="00ED3507">
        <w:tc>
          <w:tcPr>
            <w:tcW w:w="3259" w:type="dxa"/>
          </w:tcPr>
          <w:p w14:paraId="40E4AB10" w14:textId="77777777" w:rsidR="00A535E2" w:rsidRPr="001C2E2D" w:rsidRDefault="00A535E2" w:rsidP="00ED3507">
            <w:pPr>
              <w:rPr>
                <w:sz w:val="20"/>
                <w:szCs w:val="20"/>
              </w:rPr>
            </w:pPr>
            <w:r w:rsidRPr="001C2E2D">
              <w:rPr>
                <w:sz w:val="20"/>
                <w:szCs w:val="20"/>
              </w:rPr>
              <w:t>Etapa</w:t>
            </w:r>
          </w:p>
        </w:tc>
        <w:tc>
          <w:tcPr>
            <w:tcW w:w="3259" w:type="dxa"/>
          </w:tcPr>
          <w:p w14:paraId="1F836639" w14:textId="77777777" w:rsidR="00A535E2" w:rsidRPr="001C2E2D" w:rsidRDefault="00A535E2" w:rsidP="00ED3507">
            <w:pPr>
              <w:rPr>
                <w:sz w:val="20"/>
                <w:szCs w:val="20"/>
              </w:rPr>
            </w:pPr>
            <w:r w:rsidRPr="001C2E2D">
              <w:rPr>
                <w:sz w:val="20"/>
                <w:szCs w:val="20"/>
              </w:rPr>
              <w:t>Descripción</w:t>
            </w:r>
          </w:p>
        </w:tc>
        <w:tc>
          <w:tcPr>
            <w:tcW w:w="3260" w:type="dxa"/>
          </w:tcPr>
          <w:p w14:paraId="0EF55148" w14:textId="77777777" w:rsidR="00A535E2" w:rsidRPr="001C2E2D" w:rsidRDefault="00A535E2" w:rsidP="00ED3507">
            <w:pPr>
              <w:rPr>
                <w:sz w:val="20"/>
                <w:szCs w:val="20"/>
              </w:rPr>
            </w:pPr>
            <w:r w:rsidRPr="001C2E2D">
              <w:rPr>
                <w:sz w:val="20"/>
                <w:szCs w:val="20"/>
              </w:rPr>
              <w:t>Resultado</w:t>
            </w:r>
          </w:p>
        </w:tc>
      </w:tr>
      <w:tr w:rsidR="00A535E2" w:rsidRPr="001C2E2D" w14:paraId="3AC8300C" w14:textId="77777777" w:rsidTr="00180991">
        <w:tc>
          <w:tcPr>
            <w:tcW w:w="3259" w:type="dxa"/>
            <w:vAlign w:val="center"/>
          </w:tcPr>
          <w:p w14:paraId="3A713158" w14:textId="0AFE2886" w:rsidR="00A535E2" w:rsidRPr="00443810" w:rsidRDefault="00A535E2" w:rsidP="00180991">
            <w:pPr>
              <w:jc w:val="left"/>
              <w:rPr>
                <w:sz w:val="18"/>
                <w:szCs w:val="20"/>
              </w:rPr>
            </w:pPr>
            <w:r w:rsidRPr="00443810">
              <w:rPr>
                <w:sz w:val="18"/>
                <w:szCs w:val="20"/>
              </w:rPr>
              <w:t>Desarrollo de prototipo funcional</w:t>
            </w:r>
          </w:p>
        </w:tc>
        <w:tc>
          <w:tcPr>
            <w:tcW w:w="3259" w:type="dxa"/>
          </w:tcPr>
          <w:p w14:paraId="237EBE62" w14:textId="24A1C74F" w:rsidR="00A535E2" w:rsidRPr="00443810" w:rsidRDefault="00A535E2" w:rsidP="00ED3507">
            <w:pPr>
              <w:rPr>
                <w:sz w:val="18"/>
                <w:szCs w:val="20"/>
              </w:rPr>
            </w:pPr>
            <w:r w:rsidRPr="00443810">
              <w:rPr>
                <w:sz w:val="18"/>
                <w:szCs w:val="20"/>
              </w:rPr>
              <w:t>Se realizará el desarrollo de la aplicación prototipo aplicando un ciclo de vida iterativo e incremental.</w:t>
            </w:r>
          </w:p>
        </w:tc>
        <w:tc>
          <w:tcPr>
            <w:tcW w:w="3260" w:type="dxa"/>
            <w:vAlign w:val="center"/>
          </w:tcPr>
          <w:p w14:paraId="505A7F08" w14:textId="19E3366D" w:rsidR="00A535E2" w:rsidRPr="00443810" w:rsidRDefault="000F76B1" w:rsidP="000F76B1">
            <w:pPr>
              <w:jc w:val="center"/>
              <w:rPr>
                <w:sz w:val="18"/>
                <w:szCs w:val="20"/>
                <w:lang w:val="es-AR"/>
              </w:rPr>
            </w:pPr>
            <w:r w:rsidRPr="00443810">
              <w:rPr>
                <w:sz w:val="18"/>
                <w:szCs w:val="20"/>
                <w:lang w:val="es-AR"/>
              </w:rPr>
              <w:t>Código fuente de la aplicación</w:t>
            </w:r>
          </w:p>
        </w:tc>
      </w:tr>
      <w:tr w:rsidR="000F76B1" w:rsidRPr="001C2E2D" w14:paraId="02DC801D" w14:textId="77777777" w:rsidTr="00180991">
        <w:tc>
          <w:tcPr>
            <w:tcW w:w="3259" w:type="dxa"/>
            <w:vAlign w:val="center"/>
          </w:tcPr>
          <w:p w14:paraId="2CE8038B" w14:textId="1C2F1916" w:rsidR="000F76B1" w:rsidRPr="00443810" w:rsidRDefault="000F76B1" w:rsidP="00180991">
            <w:pPr>
              <w:jc w:val="left"/>
              <w:rPr>
                <w:sz w:val="18"/>
                <w:szCs w:val="20"/>
              </w:rPr>
            </w:pPr>
            <w:r w:rsidRPr="00443810">
              <w:rPr>
                <w:sz w:val="18"/>
                <w:szCs w:val="20"/>
              </w:rPr>
              <w:t>Pruebas y correcciones</w:t>
            </w:r>
          </w:p>
        </w:tc>
        <w:tc>
          <w:tcPr>
            <w:tcW w:w="3259" w:type="dxa"/>
          </w:tcPr>
          <w:p w14:paraId="5BDCB466" w14:textId="69D861A7" w:rsidR="000F76B1" w:rsidRPr="00443810" w:rsidRDefault="000F76B1" w:rsidP="009649E4">
            <w:pPr>
              <w:rPr>
                <w:sz w:val="18"/>
                <w:szCs w:val="20"/>
              </w:rPr>
            </w:pPr>
            <w:r w:rsidRPr="00443810">
              <w:rPr>
                <w:sz w:val="18"/>
                <w:szCs w:val="20"/>
              </w:rPr>
              <w:t>Se realizarán pruebas funcionales y no funcionales sobre la aplicación prototipo</w:t>
            </w:r>
          </w:p>
        </w:tc>
        <w:tc>
          <w:tcPr>
            <w:tcW w:w="3260" w:type="dxa"/>
            <w:vMerge w:val="restart"/>
            <w:vAlign w:val="center"/>
          </w:tcPr>
          <w:p w14:paraId="3D01A324" w14:textId="65D26792" w:rsidR="000F76B1" w:rsidRPr="00443810" w:rsidRDefault="000F76B1" w:rsidP="000F76B1">
            <w:pPr>
              <w:jc w:val="center"/>
              <w:rPr>
                <w:sz w:val="18"/>
                <w:szCs w:val="20"/>
                <w:lang w:val="es-AR"/>
              </w:rPr>
            </w:pPr>
            <w:r w:rsidRPr="00443810">
              <w:rPr>
                <w:sz w:val="18"/>
                <w:szCs w:val="20"/>
                <w:lang w:val="es-AR"/>
              </w:rPr>
              <w:t>Casos de prueba, resultados de la prueba</w:t>
            </w:r>
          </w:p>
        </w:tc>
      </w:tr>
      <w:tr w:rsidR="000F76B1" w:rsidRPr="001C2E2D" w14:paraId="6D87031B" w14:textId="77777777" w:rsidTr="00180991">
        <w:tc>
          <w:tcPr>
            <w:tcW w:w="3259" w:type="dxa"/>
            <w:vAlign w:val="center"/>
          </w:tcPr>
          <w:p w14:paraId="602B7874" w14:textId="3339DAE4" w:rsidR="000F76B1" w:rsidRPr="00443810" w:rsidRDefault="000F76B1" w:rsidP="00180991">
            <w:pPr>
              <w:jc w:val="left"/>
              <w:rPr>
                <w:color w:val="000000" w:themeColor="text1"/>
                <w:sz w:val="18"/>
                <w:szCs w:val="20"/>
              </w:rPr>
            </w:pPr>
            <w:r w:rsidRPr="00443810">
              <w:rPr>
                <w:color w:val="000000" w:themeColor="text1"/>
                <w:sz w:val="18"/>
                <w:szCs w:val="20"/>
              </w:rPr>
              <w:t>Pruebas de aceptación de usuario</w:t>
            </w:r>
          </w:p>
        </w:tc>
        <w:tc>
          <w:tcPr>
            <w:tcW w:w="3259" w:type="dxa"/>
          </w:tcPr>
          <w:p w14:paraId="7EB8E284" w14:textId="6F8843E3" w:rsidR="000F76B1" w:rsidRPr="00443810" w:rsidRDefault="000F76B1" w:rsidP="009649E4">
            <w:pPr>
              <w:rPr>
                <w:sz w:val="18"/>
                <w:szCs w:val="20"/>
              </w:rPr>
            </w:pPr>
            <w:r w:rsidRPr="00443810">
              <w:rPr>
                <w:sz w:val="18"/>
                <w:szCs w:val="20"/>
              </w:rPr>
              <w:t>Los expertos de Wikilife evaluarán la aplicación prototipo. Como el modelo de ciclo de vida es iterativo incremental de esta fase surgirán adecuaciones y mejoras para incluir en el prototipo.</w:t>
            </w:r>
          </w:p>
        </w:tc>
        <w:tc>
          <w:tcPr>
            <w:tcW w:w="3260" w:type="dxa"/>
            <w:vMerge/>
          </w:tcPr>
          <w:p w14:paraId="15D6D3C6" w14:textId="77777777" w:rsidR="000F76B1" w:rsidRPr="00443810" w:rsidRDefault="000F76B1" w:rsidP="00ED3507">
            <w:pPr>
              <w:rPr>
                <w:sz w:val="18"/>
                <w:szCs w:val="20"/>
              </w:rPr>
            </w:pPr>
          </w:p>
        </w:tc>
      </w:tr>
      <w:tr w:rsidR="00A535E2" w:rsidRPr="001C2E2D" w14:paraId="590F1105" w14:textId="77777777" w:rsidTr="00180991">
        <w:tc>
          <w:tcPr>
            <w:tcW w:w="3259" w:type="dxa"/>
            <w:vAlign w:val="center"/>
          </w:tcPr>
          <w:p w14:paraId="6F8F1B24" w14:textId="7A72828E" w:rsidR="00A535E2" w:rsidRPr="00443810" w:rsidRDefault="00A535E2" w:rsidP="00180991">
            <w:pPr>
              <w:jc w:val="left"/>
              <w:rPr>
                <w:color w:val="000000" w:themeColor="text1"/>
                <w:sz w:val="18"/>
                <w:szCs w:val="20"/>
              </w:rPr>
            </w:pPr>
            <w:r w:rsidRPr="00443810">
              <w:rPr>
                <w:color w:val="000000" w:themeColor="text1"/>
                <w:sz w:val="18"/>
                <w:szCs w:val="20"/>
              </w:rPr>
              <w:lastRenderedPageBreak/>
              <w:t>Elaboración de la documentación</w:t>
            </w:r>
          </w:p>
        </w:tc>
        <w:tc>
          <w:tcPr>
            <w:tcW w:w="3259" w:type="dxa"/>
          </w:tcPr>
          <w:p w14:paraId="6011297D" w14:textId="56BDC1A6" w:rsidR="00A535E2" w:rsidRPr="00443810" w:rsidRDefault="009649E4" w:rsidP="00ED3507">
            <w:pPr>
              <w:rPr>
                <w:sz w:val="18"/>
                <w:szCs w:val="20"/>
              </w:rPr>
            </w:pPr>
            <w:r w:rsidRPr="00443810">
              <w:rPr>
                <w:sz w:val="18"/>
                <w:szCs w:val="20"/>
              </w:rPr>
              <w:t>Se redactará documentación, y el informe de trabajo final</w:t>
            </w:r>
          </w:p>
        </w:tc>
        <w:tc>
          <w:tcPr>
            <w:tcW w:w="3260" w:type="dxa"/>
            <w:vAlign w:val="center"/>
          </w:tcPr>
          <w:p w14:paraId="624A76A3" w14:textId="004289FF" w:rsidR="00443810" w:rsidRPr="00443810" w:rsidRDefault="00443810" w:rsidP="00443810">
            <w:pPr>
              <w:jc w:val="center"/>
              <w:rPr>
                <w:sz w:val="18"/>
                <w:szCs w:val="20"/>
              </w:rPr>
            </w:pPr>
            <w:r w:rsidRPr="00443810">
              <w:rPr>
                <w:sz w:val="18"/>
              </w:rPr>
              <w:t xml:space="preserve"> </w:t>
            </w:r>
            <w:r w:rsidRPr="00443810">
              <w:rPr>
                <w:sz w:val="18"/>
                <w:szCs w:val="20"/>
              </w:rPr>
              <w:t xml:space="preserve">Versión </w:t>
            </w:r>
            <w:r w:rsidR="004D65E5">
              <w:rPr>
                <w:sz w:val="18"/>
                <w:szCs w:val="20"/>
              </w:rPr>
              <w:t>final</w:t>
            </w:r>
            <w:r w:rsidRPr="00443810">
              <w:rPr>
                <w:sz w:val="18"/>
                <w:szCs w:val="20"/>
              </w:rPr>
              <w:t xml:space="preserve"> del modelo de clases</w:t>
            </w:r>
          </w:p>
          <w:p w14:paraId="5DB64340" w14:textId="464B8799" w:rsidR="00443810" w:rsidRPr="00443810" w:rsidRDefault="00443810" w:rsidP="00443810">
            <w:pPr>
              <w:jc w:val="center"/>
              <w:rPr>
                <w:sz w:val="18"/>
                <w:szCs w:val="20"/>
              </w:rPr>
            </w:pPr>
            <w:r w:rsidRPr="00443810">
              <w:rPr>
                <w:sz w:val="18"/>
                <w:szCs w:val="20"/>
              </w:rPr>
              <w:t xml:space="preserve">Versión </w:t>
            </w:r>
            <w:r w:rsidR="004D65E5">
              <w:rPr>
                <w:sz w:val="18"/>
                <w:szCs w:val="20"/>
              </w:rPr>
              <w:t xml:space="preserve"> </w:t>
            </w:r>
            <w:r w:rsidR="004D65E5">
              <w:rPr>
                <w:sz w:val="18"/>
                <w:szCs w:val="20"/>
              </w:rPr>
              <w:t>final</w:t>
            </w:r>
            <w:r w:rsidR="004D65E5" w:rsidRPr="00443810">
              <w:rPr>
                <w:sz w:val="18"/>
                <w:szCs w:val="20"/>
              </w:rPr>
              <w:t xml:space="preserve"> </w:t>
            </w:r>
            <w:r w:rsidRPr="00443810">
              <w:rPr>
                <w:sz w:val="18"/>
                <w:szCs w:val="20"/>
              </w:rPr>
              <w:t>del modelo de datos</w:t>
            </w:r>
          </w:p>
          <w:p w14:paraId="24856636" w14:textId="6143AF10" w:rsidR="00443810" w:rsidRPr="00443810" w:rsidRDefault="00443810" w:rsidP="00443810">
            <w:pPr>
              <w:jc w:val="center"/>
              <w:rPr>
                <w:sz w:val="18"/>
                <w:szCs w:val="20"/>
              </w:rPr>
            </w:pPr>
            <w:r w:rsidRPr="00443810">
              <w:rPr>
                <w:sz w:val="18"/>
                <w:szCs w:val="20"/>
              </w:rPr>
              <w:t xml:space="preserve">Versión </w:t>
            </w:r>
            <w:r w:rsidR="004D65E5">
              <w:rPr>
                <w:sz w:val="18"/>
                <w:szCs w:val="20"/>
              </w:rPr>
              <w:t xml:space="preserve"> </w:t>
            </w:r>
            <w:r w:rsidR="004D65E5">
              <w:rPr>
                <w:sz w:val="18"/>
                <w:szCs w:val="20"/>
              </w:rPr>
              <w:t>final</w:t>
            </w:r>
            <w:r w:rsidR="004D65E5" w:rsidRPr="00443810">
              <w:rPr>
                <w:sz w:val="18"/>
                <w:szCs w:val="20"/>
              </w:rPr>
              <w:t xml:space="preserve"> </w:t>
            </w:r>
            <w:bookmarkStart w:id="7" w:name="_GoBack"/>
            <w:bookmarkEnd w:id="7"/>
            <w:r w:rsidRPr="00443810">
              <w:rPr>
                <w:sz w:val="18"/>
                <w:szCs w:val="20"/>
              </w:rPr>
              <w:t>del diseño de pantallas</w:t>
            </w:r>
          </w:p>
          <w:p w14:paraId="0D719288" w14:textId="212232DE" w:rsidR="00A535E2" w:rsidRPr="00443810" w:rsidRDefault="000F76B1" w:rsidP="000F76B1">
            <w:pPr>
              <w:jc w:val="center"/>
              <w:rPr>
                <w:sz w:val="18"/>
                <w:szCs w:val="20"/>
              </w:rPr>
            </w:pPr>
            <w:r w:rsidRPr="00443810">
              <w:rPr>
                <w:sz w:val="18"/>
                <w:szCs w:val="20"/>
              </w:rPr>
              <w:t>Informe final</w:t>
            </w:r>
          </w:p>
        </w:tc>
      </w:tr>
    </w:tbl>
    <w:p w14:paraId="1E250CDB" w14:textId="41BB82F3" w:rsidR="003D3788" w:rsidRDefault="003D3788" w:rsidP="003D3788">
      <w:pPr>
        <w:rPr>
          <w:b/>
        </w:rPr>
      </w:pPr>
    </w:p>
    <w:p w14:paraId="05D2F1D1" w14:textId="77777777" w:rsidR="0047116F" w:rsidRPr="00164C9B" w:rsidRDefault="0047116F" w:rsidP="0047116F">
      <w:pPr>
        <w:pStyle w:val="Heading2"/>
        <w:numPr>
          <w:ilvl w:val="0"/>
          <w:numId w:val="27"/>
        </w:numPr>
        <w:rPr>
          <w:sz w:val="24"/>
          <w:szCs w:val="24"/>
        </w:rPr>
      </w:pPr>
      <w:bookmarkStart w:id="8" w:name="_Toc248765032"/>
      <w:r w:rsidRPr="00164C9B">
        <w:rPr>
          <w:sz w:val="24"/>
          <w:szCs w:val="24"/>
        </w:rPr>
        <w:t>D</w:t>
      </w:r>
      <w:bookmarkEnd w:id="8"/>
      <w:r>
        <w:rPr>
          <w:sz w:val="24"/>
          <w:szCs w:val="24"/>
        </w:rPr>
        <w:t>ESCRIPCION</w:t>
      </w:r>
    </w:p>
    <w:p w14:paraId="3D58FDD6" w14:textId="38BE5E5B" w:rsidR="00706677" w:rsidRDefault="00706677" w:rsidP="0041045E">
      <w:pPr>
        <w:spacing w:line="360" w:lineRule="auto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El desarrollo de la aplicación exigirá la ejecución de las siguientes etapas:</w:t>
      </w:r>
    </w:p>
    <w:p w14:paraId="02E6955E" w14:textId="0BEF9551" w:rsidR="00706677" w:rsidRPr="002E13A4" w:rsidRDefault="00706677" w:rsidP="0041045E">
      <w:pPr>
        <w:pStyle w:val="ListParagraph"/>
        <w:numPr>
          <w:ilvl w:val="0"/>
          <w:numId w:val="41"/>
        </w:numPr>
        <w:spacing w:line="360" w:lineRule="auto"/>
        <w:rPr>
          <w:color w:val="000000" w:themeColor="text1"/>
          <w:sz w:val="18"/>
        </w:rPr>
      </w:pPr>
      <w:r w:rsidRPr="002E13A4">
        <w:rPr>
          <w:b/>
          <w:color w:val="000000" w:themeColor="text1"/>
          <w:sz w:val="18"/>
        </w:rPr>
        <w:t>Entrevistas con expertos</w:t>
      </w:r>
    </w:p>
    <w:p w14:paraId="62FCDE2F" w14:textId="5FA81043" w:rsidR="00706677" w:rsidRPr="002E13A4" w:rsidRDefault="00231C85" w:rsidP="0041045E">
      <w:pPr>
        <w:pStyle w:val="ListParagraph"/>
        <w:numPr>
          <w:ilvl w:val="0"/>
          <w:numId w:val="41"/>
        </w:numPr>
        <w:spacing w:line="360" w:lineRule="auto"/>
        <w:rPr>
          <w:color w:val="000000" w:themeColor="text1"/>
          <w:sz w:val="18"/>
        </w:rPr>
      </w:pPr>
      <w:r>
        <w:rPr>
          <w:b/>
          <w:color w:val="000000" w:themeColor="text1"/>
          <w:sz w:val="18"/>
        </w:rPr>
        <w:t>Estudio de la API de Wikil</w:t>
      </w:r>
      <w:r w:rsidR="00706677" w:rsidRPr="002E13A4">
        <w:rPr>
          <w:b/>
          <w:color w:val="000000" w:themeColor="text1"/>
          <w:sz w:val="18"/>
        </w:rPr>
        <w:t>ife</w:t>
      </w:r>
    </w:p>
    <w:p w14:paraId="7C7FCF87" w14:textId="6F956794" w:rsidR="00615799" w:rsidRDefault="00F64011" w:rsidP="0041045E">
      <w:pPr>
        <w:pStyle w:val="ListParagraph"/>
        <w:numPr>
          <w:ilvl w:val="0"/>
          <w:numId w:val="41"/>
        </w:numPr>
        <w:spacing w:line="360" w:lineRule="auto"/>
        <w:rPr>
          <w:color w:val="000000" w:themeColor="text1"/>
          <w:sz w:val="18"/>
        </w:rPr>
      </w:pPr>
      <w:r>
        <w:rPr>
          <w:b/>
          <w:color w:val="000000" w:themeColor="text1"/>
          <w:sz w:val="18"/>
        </w:rPr>
        <w:t xml:space="preserve">Análisis </w:t>
      </w:r>
      <w:r w:rsidR="00615799" w:rsidRPr="007C669F">
        <w:rPr>
          <w:b/>
          <w:color w:val="000000" w:themeColor="text1"/>
          <w:sz w:val="18"/>
        </w:rPr>
        <w:t>del siste</w:t>
      </w:r>
      <w:r w:rsidR="001C2E2D">
        <w:rPr>
          <w:b/>
          <w:color w:val="000000" w:themeColor="text1"/>
          <w:sz w:val="18"/>
        </w:rPr>
        <w:t>ma a desarrollar</w:t>
      </w:r>
    </w:p>
    <w:p w14:paraId="3F84A13C" w14:textId="6E7C21F3" w:rsidR="00F64011" w:rsidRPr="007C669F" w:rsidRDefault="00F64011" w:rsidP="0041045E">
      <w:pPr>
        <w:pStyle w:val="ListParagraph"/>
        <w:numPr>
          <w:ilvl w:val="0"/>
          <w:numId w:val="41"/>
        </w:numPr>
        <w:spacing w:line="360" w:lineRule="auto"/>
        <w:rPr>
          <w:color w:val="000000" w:themeColor="text1"/>
          <w:sz w:val="18"/>
        </w:rPr>
      </w:pPr>
      <w:r>
        <w:rPr>
          <w:b/>
          <w:color w:val="000000" w:themeColor="text1"/>
          <w:sz w:val="18"/>
        </w:rPr>
        <w:t>D</w:t>
      </w:r>
      <w:r w:rsidR="00057313">
        <w:rPr>
          <w:b/>
          <w:color w:val="000000" w:themeColor="text1"/>
          <w:sz w:val="18"/>
        </w:rPr>
        <w:t>iseño del sistema a desarrollar</w:t>
      </w:r>
      <w:r>
        <w:rPr>
          <w:color w:val="000000" w:themeColor="text1"/>
          <w:sz w:val="18"/>
        </w:rPr>
        <w:t xml:space="preserve">  </w:t>
      </w:r>
    </w:p>
    <w:p w14:paraId="19E4A345" w14:textId="75F417A6" w:rsidR="00706677" w:rsidRPr="002E13A4" w:rsidRDefault="00706677" w:rsidP="0041045E">
      <w:pPr>
        <w:pStyle w:val="ListParagraph"/>
        <w:numPr>
          <w:ilvl w:val="0"/>
          <w:numId w:val="41"/>
        </w:numPr>
        <w:spacing w:line="360" w:lineRule="auto"/>
        <w:rPr>
          <w:color w:val="000000" w:themeColor="text1"/>
          <w:sz w:val="18"/>
        </w:rPr>
      </w:pPr>
      <w:r w:rsidRPr="002E13A4">
        <w:rPr>
          <w:b/>
          <w:color w:val="000000" w:themeColor="text1"/>
          <w:sz w:val="18"/>
        </w:rPr>
        <w:t>De</w:t>
      </w:r>
      <w:r w:rsidR="00A535E2">
        <w:rPr>
          <w:b/>
          <w:color w:val="000000" w:themeColor="text1"/>
          <w:sz w:val="18"/>
        </w:rPr>
        <w:t>sarrollo de prototipo funcional</w:t>
      </w:r>
    </w:p>
    <w:p w14:paraId="50D5AEE3" w14:textId="77777777" w:rsidR="00A535E2" w:rsidRPr="00A535E2" w:rsidRDefault="00706677" w:rsidP="00E94204">
      <w:pPr>
        <w:pStyle w:val="ListParagraph"/>
        <w:numPr>
          <w:ilvl w:val="0"/>
          <w:numId w:val="41"/>
        </w:numPr>
        <w:spacing w:line="360" w:lineRule="auto"/>
        <w:rPr>
          <w:color w:val="000000" w:themeColor="text1"/>
          <w:sz w:val="18"/>
          <w:szCs w:val="18"/>
        </w:rPr>
      </w:pPr>
      <w:r w:rsidRPr="00A535E2">
        <w:rPr>
          <w:b/>
          <w:color w:val="000000" w:themeColor="text1"/>
          <w:sz w:val="18"/>
        </w:rPr>
        <w:t>Pruebas y correcciones</w:t>
      </w:r>
    </w:p>
    <w:p w14:paraId="495B9094" w14:textId="01B33268" w:rsidR="00706677" w:rsidRPr="00A535E2" w:rsidRDefault="00706677" w:rsidP="00E94204">
      <w:pPr>
        <w:pStyle w:val="ListParagraph"/>
        <w:numPr>
          <w:ilvl w:val="0"/>
          <w:numId w:val="41"/>
        </w:numPr>
        <w:spacing w:line="360" w:lineRule="auto"/>
        <w:rPr>
          <w:color w:val="000000" w:themeColor="text1"/>
          <w:sz w:val="18"/>
          <w:szCs w:val="18"/>
        </w:rPr>
      </w:pPr>
      <w:r w:rsidRPr="00A535E2">
        <w:rPr>
          <w:b/>
          <w:color w:val="000000" w:themeColor="text1"/>
          <w:sz w:val="18"/>
        </w:rPr>
        <w:t>Pruebas de aceptación de usuari</w:t>
      </w:r>
      <w:r w:rsidRPr="00A535E2">
        <w:rPr>
          <w:b/>
          <w:color w:val="000000" w:themeColor="text1"/>
          <w:sz w:val="18"/>
          <w:szCs w:val="18"/>
        </w:rPr>
        <w:t>o</w:t>
      </w:r>
    </w:p>
    <w:p w14:paraId="63A2F8FE" w14:textId="2F3AA9EC" w:rsidR="0047116F" w:rsidRPr="002E13A4" w:rsidRDefault="00706677" w:rsidP="0041045E">
      <w:pPr>
        <w:pStyle w:val="ListParagraph"/>
        <w:numPr>
          <w:ilvl w:val="0"/>
          <w:numId w:val="41"/>
        </w:numPr>
        <w:spacing w:line="360" w:lineRule="auto"/>
        <w:rPr>
          <w:sz w:val="18"/>
          <w:szCs w:val="18"/>
        </w:rPr>
      </w:pPr>
      <w:r w:rsidRPr="002E13A4">
        <w:rPr>
          <w:b/>
          <w:color w:val="000000" w:themeColor="text1"/>
          <w:sz w:val="18"/>
          <w:szCs w:val="18"/>
        </w:rPr>
        <w:t>Elaboración de la documentación</w:t>
      </w:r>
    </w:p>
    <w:p w14:paraId="220DA6F4" w14:textId="4CC5725B" w:rsidR="00706677" w:rsidRDefault="00AB1E02" w:rsidP="00706677">
      <w:pPr>
        <w:rPr>
          <w:sz w:val="18"/>
          <w:szCs w:val="18"/>
        </w:rPr>
      </w:pPr>
      <w:r>
        <w:rPr>
          <w:sz w:val="18"/>
          <w:szCs w:val="18"/>
        </w:rPr>
        <w:t>La metodología que se utilizara durante el proyecto es la iterativa e incremental.</w:t>
      </w:r>
    </w:p>
    <w:p w14:paraId="1E1FE65D" w14:textId="77777777" w:rsidR="00180991" w:rsidRDefault="00180991" w:rsidP="00706677">
      <w:pPr>
        <w:rPr>
          <w:sz w:val="18"/>
          <w:szCs w:val="18"/>
        </w:rPr>
      </w:pPr>
    </w:p>
    <w:p w14:paraId="130885D1" w14:textId="77777777" w:rsidR="0047116F" w:rsidRPr="00164C9B" w:rsidRDefault="0047116F" w:rsidP="0047116F">
      <w:pPr>
        <w:pStyle w:val="Heading2"/>
        <w:numPr>
          <w:ilvl w:val="0"/>
          <w:numId w:val="27"/>
        </w:numPr>
        <w:rPr>
          <w:sz w:val="24"/>
          <w:szCs w:val="24"/>
        </w:rPr>
      </w:pPr>
      <w:bookmarkStart w:id="9" w:name="_Toc248765033"/>
      <w:r w:rsidRPr="00164C9B">
        <w:rPr>
          <w:sz w:val="24"/>
          <w:szCs w:val="24"/>
        </w:rPr>
        <w:t>A</w:t>
      </w:r>
      <w:bookmarkEnd w:id="9"/>
      <w:r>
        <w:rPr>
          <w:sz w:val="24"/>
          <w:szCs w:val="24"/>
        </w:rPr>
        <w:t>PORTES</w:t>
      </w:r>
      <w:r w:rsidRPr="00164C9B">
        <w:rPr>
          <w:sz w:val="24"/>
          <w:szCs w:val="24"/>
        </w:rPr>
        <w:t xml:space="preserve"> </w:t>
      </w:r>
    </w:p>
    <w:p w14:paraId="36C2B2C2" w14:textId="112C0FB2" w:rsidR="00D56E60" w:rsidRDefault="00231C85">
      <w:pPr>
        <w:rPr>
          <w:rFonts w:cs="Arial"/>
          <w:color w:val="000000" w:themeColor="text1"/>
          <w:sz w:val="18"/>
          <w:szCs w:val="18"/>
        </w:rPr>
      </w:pPr>
      <w:r>
        <w:rPr>
          <w:rFonts w:cs="Arial"/>
          <w:color w:val="000000" w:themeColor="text1"/>
          <w:sz w:val="18"/>
          <w:szCs w:val="18"/>
        </w:rPr>
        <w:t>Wikilife</w:t>
      </w:r>
      <w:r w:rsidR="00A45AB4">
        <w:rPr>
          <w:rFonts w:cs="Arial"/>
          <w:color w:val="000000" w:themeColor="text1"/>
          <w:sz w:val="18"/>
          <w:szCs w:val="18"/>
        </w:rPr>
        <w:t xml:space="preserve"> es una plataforma que recolecta y distribuye información sobre la salud durante todos los momentos de la vida, proveyendo a los individuos y comunidad científica, acceso sin precedentes a registros detallados de actividad en salud y estilo de vida.</w:t>
      </w:r>
    </w:p>
    <w:p w14:paraId="79491449" w14:textId="60D4BE09" w:rsidR="00623E89" w:rsidRDefault="00A45AB4" w:rsidP="00623E89">
      <w:pPr>
        <w:rPr>
          <w:rFonts w:cs="Arial"/>
          <w:color w:val="000000" w:themeColor="text1"/>
          <w:sz w:val="18"/>
          <w:szCs w:val="18"/>
        </w:rPr>
      </w:pPr>
      <w:r>
        <w:rPr>
          <w:rFonts w:cs="Arial"/>
          <w:color w:val="000000" w:themeColor="text1"/>
          <w:sz w:val="18"/>
          <w:szCs w:val="18"/>
        </w:rPr>
        <w:t>La información recolectada incluye, salud y estilo de vida sobre nutrición, actividad física</w:t>
      </w:r>
      <w:r w:rsidR="00CC6AA9">
        <w:rPr>
          <w:rFonts w:cs="Arial"/>
          <w:color w:val="000000" w:themeColor="text1"/>
          <w:sz w:val="18"/>
          <w:szCs w:val="18"/>
        </w:rPr>
        <w:t>, estado de ánimo, sueño, diagnó</w:t>
      </w:r>
      <w:r>
        <w:rPr>
          <w:rFonts w:cs="Arial"/>
          <w:color w:val="000000" w:themeColor="text1"/>
          <w:sz w:val="18"/>
          <w:szCs w:val="18"/>
        </w:rPr>
        <w:t xml:space="preserve">stico de salud y sus tratamientos, análisis de laboratorio, </w:t>
      </w:r>
      <w:r w:rsidR="006A0A3D">
        <w:rPr>
          <w:rFonts w:cs="Arial"/>
          <w:color w:val="000000" w:themeColor="text1"/>
          <w:sz w:val="18"/>
          <w:szCs w:val="18"/>
        </w:rPr>
        <w:t>medicina por imágenes, exámenes psicológicos, exámenes de coeficiente intelectual, y hasta información de ADN.</w:t>
      </w:r>
    </w:p>
    <w:p w14:paraId="44D62104" w14:textId="1D0A880C" w:rsidR="00B54BAE" w:rsidRDefault="00623E89" w:rsidP="00623E89">
      <w:pPr>
        <w:rPr>
          <w:rFonts w:cs="Arial"/>
          <w:color w:val="000000" w:themeColor="text1"/>
          <w:sz w:val="18"/>
          <w:szCs w:val="18"/>
        </w:rPr>
      </w:pPr>
      <w:r>
        <w:rPr>
          <w:rFonts w:cs="Arial"/>
          <w:color w:val="000000" w:themeColor="text1"/>
          <w:sz w:val="18"/>
          <w:szCs w:val="18"/>
        </w:rPr>
        <w:t xml:space="preserve">Wikilife provee </w:t>
      </w:r>
      <w:r w:rsidR="00FF3601">
        <w:rPr>
          <w:rFonts w:cs="Arial"/>
          <w:color w:val="000000" w:themeColor="text1"/>
          <w:sz w:val="18"/>
          <w:szCs w:val="18"/>
        </w:rPr>
        <w:t xml:space="preserve">acceso ilimitado a toda esta </w:t>
      </w:r>
      <w:r w:rsidR="009217FC">
        <w:rPr>
          <w:rFonts w:cs="Arial"/>
          <w:color w:val="000000" w:themeColor="text1"/>
          <w:sz w:val="18"/>
          <w:szCs w:val="18"/>
        </w:rPr>
        <w:t>información</w:t>
      </w:r>
      <w:r w:rsidR="00FF3601">
        <w:rPr>
          <w:rFonts w:cs="Arial"/>
          <w:color w:val="000000" w:themeColor="text1"/>
          <w:sz w:val="18"/>
          <w:szCs w:val="18"/>
        </w:rPr>
        <w:t xml:space="preserve"> para uso en investigaciones</w:t>
      </w:r>
      <w:r w:rsidR="009217FC">
        <w:rPr>
          <w:rFonts w:cs="Arial"/>
          <w:color w:val="000000" w:themeColor="text1"/>
          <w:sz w:val="18"/>
          <w:szCs w:val="18"/>
        </w:rPr>
        <w:t xml:space="preserve"> y desarrollo</w:t>
      </w:r>
      <w:r w:rsidR="00FF3601">
        <w:rPr>
          <w:rFonts w:cs="Arial"/>
          <w:color w:val="000000" w:themeColor="text1"/>
          <w:sz w:val="18"/>
          <w:szCs w:val="18"/>
        </w:rPr>
        <w:t xml:space="preserve"> de áreas como la medicina, psicología, educación, nutrición</w:t>
      </w:r>
      <w:r w:rsidR="00B54BAE">
        <w:rPr>
          <w:rFonts w:cs="Arial"/>
          <w:color w:val="000000" w:themeColor="text1"/>
          <w:sz w:val="18"/>
          <w:szCs w:val="18"/>
        </w:rPr>
        <w:t>, física, y comunidad científica en general.</w:t>
      </w:r>
    </w:p>
    <w:p w14:paraId="42140782" w14:textId="130BA6BF" w:rsidR="00FF3601" w:rsidRDefault="009217FC" w:rsidP="00623E89">
      <w:pPr>
        <w:rPr>
          <w:rFonts w:cs="Arial"/>
          <w:color w:val="000000" w:themeColor="text1"/>
          <w:sz w:val="18"/>
          <w:szCs w:val="18"/>
        </w:rPr>
      </w:pPr>
      <w:r>
        <w:rPr>
          <w:rFonts w:cs="Arial"/>
          <w:color w:val="000000" w:themeColor="text1"/>
          <w:sz w:val="18"/>
          <w:szCs w:val="18"/>
        </w:rPr>
        <w:t xml:space="preserve">Teniendo en cuenta que la </w:t>
      </w:r>
      <w:r w:rsidR="001B06D3">
        <w:rPr>
          <w:rFonts w:cs="Arial"/>
          <w:color w:val="000000" w:themeColor="text1"/>
          <w:sz w:val="18"/>
          <w:szCs w:val="18"/>
        </w:rPr>
        <w:t>información</w:t>
      </w:r>
      <w:r>
        <w:rPr>
          <w:rFonts w:cs="Arial"/>
          <w:color w:val="000000" w:themeColor="text1"/>
          <w:sz w:val="18"/>
          <w:szCs w:val="18"/>
        </w:rPr>
        <w:t xml:space="preserve"> se obtiene a través de usuarios que la ingresen, Wikilife depende de aplicaciones que puedan utilizar los usuarios para ingresar</w:t>
      </w:r>
      <w:r w:rsidR="00A2609D">
        <w:rPr>
          <w:rFonts w:cs="Arial"/>
          <w:color w:val="000000" w:themeColor="text1"/>
          <w:sz w:val="18"/>
          <w:szCs w:val="18"/>
        </w:rPr>
        <w:t>la.</w:t>
      </w:r>
    </w:p>
    <w:p w14:paraId="5150995E" w14:textId="7FDDF9F5" w:rsidR="0047116F" w:rsidRDefault="00A2609D">
      <w:pPr>
        <w:rPr>
          <w:rFonts w:cs="Arial"/>
          <w:color w:val="000000" w:themeColor="text1"/>
          <w:sz w:val="18"/>
          <w:szCs w:val="18"/>
        </w:rPr>
      </w:pPr>
      <w:r>
        <w:rPr>
          <w:rFonts w:cs="Arial"/>
          <w:color w:val="000000" w:themeColor="text1"/>
          <w:sz w:val="18"/>
          <w:szCs w:val="18"/>
        </w:rPr>
        <w:t xml:space="preserve">Wikilife cuenta con una aplicación móvil para iOS, este trabajo propone la realización de una aplicación para Windows Phone, que aumentaría la penetración de canales de ingreso de </w:t>
      </w:r>
      <w:r w:rsidR="001B06D3">
        <w:rPr>
          <w:rFonts w:cs="Arial"/>
          <w:color w:val="000000" w:themeColor="text1"/>
          <w:sz w:val="18"/>
          <w:szCs w:val="18"/>
        </w:rPr>
        <w:t>información</w:t>
      </w:r>
      <w:r>
        <w:rPr>
          <w:rFonts w:cs="Arial"/>
          <w:color w:val="000000" w:themeColor="text1"/>
          <w:sz w:val="18"/>
          <w:szCs w:val="18"/>
        </w:rPr>
        <w:t xml:space="preserve"> para la base de datos del proyecto Wikilife.</w:t>
      </w:r>
    </w:p>
    <w:p w14:paraId="7E4D7B61" w14:textId="2F5C2DC0" w:rsidR="000F7A0A" w:rsidRDefault="001846C5">
      <w:pPr>
        <w:rPr>
          <w:rFonts w:cs="Arial"/>
          <w:color w:val="000000" w:themeColor="text1"/>
          <w:sz w:val="18"/>
          <w:szCs w:val="18"/>
        </w:rPr>
      </w:pPr>
      <w:r>
        <w:rPr>
          <w:rFonts w:cs="Arial"/>
          <w:color w:val="000000" w:themeColor="text1"/>
          <w:sz w:val="18"/>
          <w:szCs w:val="18"/>
        </w:rPr>
        <w:t>Así</w:t>
      </w:r>
      <w:r w:rsidR="000F7A0A">
        <w:rPr>
          <w:rFonts w:cs="Arial"/>
          <w:color w:val="000000" w:themeColor="text1"/>
          <w:sz w:val="18"/>
          <w:szCs w:val="18"/>
        </w:rPr>
        <w:t xml:space="preserve"> mismo cabe destacar</w:t>
      </w:r>
      <w:r>
        <w:rPr>
          <w:rFonts w:cs="Arial"/>
          <w:color w:val="000000" w:themeColor="text1"/>
          <w:sz w:val="18"/>
          <w:szCs w:val="18"/>
        </w:rPr>
        <w:t xml:space="preserve"> que </w:t>
      </w:r>
      <w:r w:rsidR="000D42FA">
        <w:rPr>
          <w:rFonts w:cs="Arial"/>
          <w:color w:val="000000" w:themeColor="text1"/>
          <w:sz w:val="18"/>
          <w:szCs w:val="18"/>
        </w:rPr>
        <w:t>Wikilife no cuenta con aplicaciones que capturen información tanto para</w:t>
      </w:r>
      <w:r>
        <w:rPr>
          <w:rFonts w:cs="Arial"/>
          <w:color w:val="000000" w:themeColor="text1"/>
          <w:sz w:val="18"/>
          <w:szCs w:val="18"/>
        </w:rPr>
        <w:t xml:space="preserve"> Android </w:t>
      </w:r>
      <w:r w:rsidR="000D42FA">
        <w:rPr>
          <w:rFonts w:cs="Arial"/>
          <w:color w:val="000000" w:themeColor="text1"/>
          <w:sz w:val="18"/>
          <w:szCs w:val="18"/>
        </w:rPr>
        <w:t>como para</w:t>
      </w:r>
      <w:r>
        <w:rPr>
          <w:rFonts w:cs="Arial"/>
          <w:color w:val="000000" w:themeColor="text1"/>
          <w:sz w:val="18"/>
          <w:szCs w:val="18"/>
        </w:rPr>
        <w:t xml:space="preserve"> Blackberry.</w:t>
      </w:r>
    </w:p>
    <w:p w14:paraId="18A404F1" w14:textId="77777777" w:rsidR="00180991" w:rsidRDefault="00180991">
      <w:pPr>
        <w:rPr>
          <w:rFonts w:cs="Arial"/>
          <w:color w:val="000000" w:themeColor="text1"/>
          <w:sz w:val="18"/>
          <w:szCs w:val="18"/>
        </w:rPr>
      </w:pPr>
    </w:p>
    <w:p w14:paraId="26403294" w14:textId="77777777" w:rsidR="00180991" w:rsidRDefault="00180991">
      <w:pPr>
        <w:spacing w:before="0" w:after="0"/>
        <w:jc w:val="left"/>
        <w:rPr>
          <w:rFonts w:cs="Arial"/>
          <w:color w:val="000000" w:themeColor="text1"/>
          <w:sz w:val="18"/>
          <w:szCs w:val="18"/>
        </w:rPr>
      </w:pPr>
      <w:r>
        <w:rPr>
          <w:rFonts w:cs="Arial"/>
          <w:color w:val="000000" w:themeColor="text1"/>
          <w:sz w:val="18"/>
          <w:szCs w:val="18"/>
        </w:rPr>
        <w:br w:type="page"/>
      </w:r>
    </w:p>
    <w:p w14:paraId="3311C782" w14:textId="675E4314" w:rsidR="00180991" w:rsidRDefault="00180991">
      <w:pPr>
        <w:rPr>
          <w:rFonts w:cs="Arial"/>
          <w:color w:val="000000" w:themeColor="text1"/>
          <w:sz w:val="18"/>
          <w:szCs w:val="18"/>
        </w:rPr>
      </w:pPr>
    </w:p>
    <w:p w14:paraId="3F8E384B" w14:textId="77777777" w:rsidR="0047116F" w:rsidRDefault="0047116F" w:rsidP="0047116F">
      <w:pPr>
        <w:pStyle w:val="Heading2"/>
        <w:numPr>
          <w:ilvl w:val="0"/>
          <w:numId w:val="27"/>
        </w:numPr>
      </w:pPr>
      <w:r>
        <w:rPr>
          <w:sz w:val="24"/>
          <w:szCs w:val="24"/>
        </w:rPr>
        <w:t>RECURSOS</w:t>
      </w:r>
    </w:p>
    <w:p w14:paraId="4D2B95FA" w14:textId="22EDBA35" w:rsidR="0071174B" w:rsidRDefault="0071174B" w:rsidP="0047116F">
      <w:pPr>
        <w:rPr>
          <w:rFonts w:cs="Arial"/>
          <w:color w:val="000000" w:themeColor="text1"/>
          <w:sz w:val="18"/>
          <w:lang w:val="es-AR"/>
        </w:rPr>
      </w:pPr>
      <w:r>
        <w:rPr>
          <w:rFonts w:cs="Arial"/>
          <w:color w:val="000000" w:themeColor="text1"/>
          <w:sz w:val="18"/>
          <w:lang w:val="es-AR"/>
        </w:rPr>
        <w:t>Se necesitar</w:t>
      </w:r>
      <w:r w:rsidR="00615799">
        <w:rPr>
          <w:rFonts w:cs="Arial"/>
          <w:color w:val="000000" w:themeColor="text1"/>
          <w:sz w:val="18"/>
          <w:lang w:val="es-AR"/>
        </w:rPr>
        <w:t>á</w:t>
      </w:r>
      <w:r>
        <w:rPr>
          <w:rFonts w:cs="Arial"/>
          <w:color w:val="000000" w:themeColor="text1"/>
          <w:sz w:val="18"/>
          <w:lang w:val="es-AR"/>
        </w:rPr>
        <w:t>n los siguientes recursos: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850"/>
      </w:tblGrid>
      <w:tr w:rsidR="0071174B" w14:paraId="12C19557" w14:textId="77777777" w:rsidTr="0071174B">
        <w:tc>
          <w:tcPr>
            <w:tcW w:w="3798" w:type="dxa"/>
          </w:tcPr>
          <w:p w14:paraId="6F646ED4" w14:textId="2B4EFB5E" w:rsidR="0071174B" w:rsidRPr="00C95DD0" w:rsidRDefault="0071174B" w:rsidP="0047116F">
            <w:pPr>
              <w:rPr>
                <w:rFonts w:cs="Arial"/>
                <w:b/>
                <w:color w:val="000000" w:themeColor="text1"/>
                <w:sz w:val="18"/>
                <w:lang w:val="es-AR"/>
              </w:rPr>
            </w:pPr>
            <w:r w:rsidRPr="00C95DD0">
              <w:rPr>
                <w:rFonts w:cs="Arial"/>
                <w:b/>
                <w:color w:val="000000" w:themeColor="text1"/>
                <w:sz w:val="18"/>
                <w:lang w:val="es-AR"/>
              </w:rPr>
              <w:t>Recurso</w:t>
            </w:r>
          </w:p>
        </w:tc>
        <w:tc>
          <w:tcPr>
            <w:tcW w:w="5850" w:type="dxa"/>
          </w:tcPr>
          <w:p w14:paraId="4862D63C" w14:textId="3D29D05B" w:rsidR="0071174B" w:rsidRPr="00C95DD0" w:rsidRDefault="0071174B" w:rsidP="0047116F">
            <w:pPr>
              <w:rPr>
                <w:rFonts w:cs="Arial"/>
                <w:b/>
                <w:color w:val="000000" w:themeColor="text1"/>
                <w:sz w:val="18"/>
                <w:lang w:val="es-AR"/>
              </w:rPr>
            </w:pPr>
            <w:r w:rsidRPr="00C95DD0">
              <w:rPr>
                <w:rFonts w:cs="Arial"/>
                <w:b/>
                <w:color w:val="000000" w:themeColor="text1"/>
                <w:sz w:val="18"/>
                <w:lang w:val="es-AR"/>
              </w:rPr>
              <w:t>Detalle</w:t>
            </w:r>
            <w:r w:rsidR="00A91451" w:rsidRPr="00C95DD0">
              <w:rPr>
                <w:rFonts w:cs="Arial"/>
                <w:b/>
                <w:color w:val="000000" w:themeColor="text1"/>
                <w:sz w:val="18"/>
                <w:lang w:val="es-AR"/>
              </w:rPr>
              <w:t xml:space="preserve"> / Costo</w:t>
            </w:r>
          </w:p>
        </w:tc>
      </w:tr>
      <w:tr w:rsidR="0071174B" w:rsidRPr="0071174B" w14:paraId="06F0B04D" w14:textId="77777777" w:rsidTr="0071174B">
        <w:tc>
          <w:tcPr>
            <w:tcW w:w="3798" w:type="dxa"/>
          </w:tcPr>
          <w:p w14:paraId="278AE068" w14:textId="184FB018" w:rsidR="0071174B" w:rsidRPr="0071174B" w:rsidRDefault="0071174B" w:rsidP="0047116F">
            <w:pPr>
              <w:rPr>
                <w:rFonts w:cs="Arial"/>
                <w:color w:val="000000" w:themeColor="text1"/>
                <w:sz w:val="18"/>
                <w:lang w:val="en-US"/>
              </w:rPr>
            </w:pPr>
            <w:r w:rsidRPr="0071174B">
              <w:rPr>
                <w:rFonts w:cs="Arial"/>
                <w:color w:val="000000" w:themeColor="text1"/>
                <w:sz w:val="18"/>
                <w:lang w:val="en-US"/>
              </w:rPr>
              <w:t>Software de Base – Microsoft Windows 7 / 8</w:t>
            </w:r>
          </w:p>
        </w:tc>
        <w:tc>
          <w:tcPr>
            <w:tcW w:w="5850" w:type="dxa"/>
            <w:vMerge w:val="restart"/>
            <w:vAlign w:val="center"/>
          </w:tcPr>
          <w:p w14:paraId="5D043EF9" w14:textId="477DAAA5" w:rsidR="0071174B" w:rsidRPr="0071174B" w:rsidRDefault="0071174B" w:rsidP="0071174B">
            <w:pPr>
              <w:jc w:val="left"/>
              <w:rPr>
                <w:rFonts w:cs="Arial"/>
                <w:color w:val="000000" w:themeColor="text1"/>
                <w:sz w:val="18"/>
              </w:rPr>
            </w:pPr>
            <w:r w:rsidRPr="0071174B">
              <w:rPr>
                <w:rFonts w:cs="Arial"/>
                <w:color w:val="000000" w:themeColor="text1"/>
                <w:sz w:val="18"/>
              </w:rPr>
              <w:t xml:space="preserve">No tiene costo, Microsoft tiene un convenio con UADE (MSDNAA) para entregar software a </w:t>
            </w:r>
            <w:r>
              <w:rPr>
                <w:rFonts w:cs="Arial"/>
                <w:color w:val="000000" w:themeColor="text1"/>
                <w:sz w:val="18"/>
              </w:rPr>
              <w:t xml:space="preserve">alumnos </w:t>
            </w:r>
            <w:r w:rsidR="00360862">
              <w:rPr>
                <w:rFonts w:cs="Arial"/>
                <w:color w:val="000000" w:themeColor="text1"/>
                <w:sz w:val="18"/>
              </w:rPr>
              <w:t>para fines educativos.</w:t>
            </w:r>
          </w:p>
        </w:tc>
      </w:tr>
      <w:tr w:rsidR="0071174B" w:rsidRPr="0071174B" w14:paraId="43114DA4" w14:textId="77777777" w:rsidTr="0071174B">
        <w:tc>
          <w:tcPr>
            <w:tcW w:w="3798" w:type="dxa"/>
          </w:tcPr>
          <w:p w14:paraId="3FF9B826" w14:textId="559B7AE1" w:rsidR="0071174B" w:rsidRPr="0071174B" w:rsidRDefault="0071174B" w:rsidP="0047116F">
            <w:pPr>
              <w:rPr>
                <w:rFonts w:cs="Arial"/>
                <w:color w:val="000000" w:themeColor="text1"/>
                <w:sz w:val="18"/>
                <w:lang w:val="en-US"/>
              </w:rPr>
            </w:pPr>
            <w:r>
              <w:rPr>
                <w:rFonts w:cs="Arial"/>
                <w:color w:val="000000" w:themeColor="text1"/>
                <w:sz w:val="18"/>
                <w:lang w:val="en-US"/>
              </w:rPr>
              <w:t>IDE - Microsoft Visual Studio 2012</w:t>
            </w:r>
          </w:p>
        </w:tc>
        <w:tc>
          <w:tcPr>
            <w:tcW w:w="5850" w:type="dxa"/>
            <w:vMerge/>
          </w:tcPr>
          <w:p w14:paraId="10AFCB27" w14:textId="77777777" w:rsidR="0071174B" w:rsidRPr="0071174B" w:rsidRDefault="0071174B" w:rsidP="0047116F">
            <w:pPr>
              <w:rPr>
                <w:rFonts w:cs="Arial"/>
                <w:color w:val="000000" w:themeColor="text1"/>
                <w:sz w:val="18"/>
                <w:lang w:val="en-US"/>
              </w:rPr>
            </w:pPr>
          </w:p>
        </w:tc>
      </w:tr>
      <w:tr w:rsidR="0071174B" w:rsidRPr="0071174B" w14:paraId="7142D0BE" w14:textId="77777777" w:rsidTr="0071174B">
        <w:tc>
          <w:tcPr>
            <w:tcW w:w="3798" w:type="dxa"/>
          </w:tcPr>
          <w:p w14:paraId="5AA82548" w14:textId="5BF14BB2" w:rsidR="0071174B" w:rsidRPr="0071174B" w:rsidRDefault="0071174B" w:rsidP="0047116F">
            <w:pPr>
              <w:rPr>
                <w:rFonts w:cs="Arial"/>
                <w:color w:val="000000" w:themeColor="text1"/>
                <w:sz w:val="18"/>
                <w:lang w:val="en-US"/>
              </w:rPr>
            </w:pPr>
            <w:r>
              <w:rPr>
                <w:rFonts w:cs="Arial"/>
                <w:color w:val="000000" w:themeColor="text1"/>
                <w:sz w:val="18"/>
                <w:lang w:val="en-US"/>
              </w:rPr>
              <w:t>SDK – Windows Phone SDK</w:t>
            </w:r>
          </w:p>
        </w:tc>
        <w:tc>
          <w:tcPr>
            <w:tcW w:w="5850" w:type="dxa"/>
            <w:vMerge/>
          </w:tcPr>
          <w:p w14:paraId="61400D15" w14:textId="77777777" w:rsidR="0071174B" w:rsidRPr="0071174B" w:rsidRDefault="0071174B" w:rsidP="0047116F">
            <w:pPr>
              <w:rPr>
                <w:rFonts w:cs="Arial"/>
                <w:color w:val="000000" w:themeColor="text1"/>
                <w:sz w:val="18"/>
                <w:lang w:val="en-US"/>
              </w:rPr>
            </w:pPr>
          </w:p>
        </w:tc>
      </w:tr>
      <w:tr w:rsidR="0071174B" w:rsidRPr="0071174B" w14:paraId="72A84FDD" w14:textId="77777777" w:rsidTr="00360862">
        <w:tc>
          <w:tcPr>
            <w:tcW w:w="3798" w:type="dxa"/>
          </w:tcPr>
          <w:p w14:paraId="5A6C8859" w14:textId="798B0D6F" w:rsidR="0071174B" w:rsidRPr="0071174B" w:rsidRDefault="0071174B" w:rsidP="0047116F">
            <w:pPr>
              <w:rPr>
                <w:rFonts w:cs="Arial"/>
                <w:color w:val="000000" w:themeColor="text1"/>
                <w:sz w:val="18"/>
              </w:rPr>
            </w:pPr>
            <w:r w:rsidRPr="0071174B">
              <w:rPr>
                <w:rFonts w:cs="Arial"/>
                <w:color w:val="000000" w:themeColor="text1"/>
                <w:sz w:val="18"/>
              </w:rPr>
              <w:t xml:space="preserve">Equipamiento – </w:t>
            </w:r>
            <w:r w:rsidR="00D84622" w:rsidRPr="0071174B">
              <w:rPr>
                <w:rFonts w:cs="Arial"/>
                <w:color w:val="000000" w:themeColor="text1"/>
                <w:sz w:val="18"/>
              </w:rPr>
              <w:t>Teléfono</w:t>
            </w:r>
            <w:r w:rsidRPr="0071174B">
              <w:rPr>
                <w:rFonts w:cs="Arial"/>
                <w:color w:val="000000" w:themeColor="text1"/>
                <w:sz w:val="18"/>
              </w:rPr>
              <w:t xml:space="preserve"> </w:t>
            </w:r>
            <w:r w:rsidR="00D84622" w:rsidRPr="0071174B">
              <w:rPr>
                <w:rFonts w:cs="Arial"/>
                <w:color w:val="000000" w:themeColor="text1"/>
                <w:sz w:val="18"/>
              </w:rPr>
              <w:t>Móvil</w:t>
            </w:r>
            <w:r w:rsidRPr="0071174B">
              <w:rPr>
                <w:rFonts w:cs="Arial"/>
                <w:color w:val="000000" w:themeColor="text1"/>
                <w:sz w:val="18"/>
              </w:rPr>
              <w:t xml:space="preserve"> con Sistema </w:t>
            </w:r>
            <w:r w:rsidR="00D84622">
              <w:rPr>
                <w:rFonts w:cs="Arial"/>
                <w:color w:val="000000" w:themeColor="text1"/>
                <w:sz w:val="18"/>
              </w:rPr>
              <w:t>operativo</w:t>
            </w:r>
            <w:r w:rsidRPr="0071174B">
              <w:rPr>
                <w:rFonts w:cs="Arial"/>
                <w:color w:val="000000" w:themeColor="text1"/>
                <w:sz w:val="18"/>
              </w:rPr>
              <w:t xml:space="preserve"> Windows Phone</w:t>
            </w:r>
          </w:p>
        </w:tc>
        <w:tc>
          <w:tcPr>
            <w:tcW w:w="5850" w:type="dxa"/>
            <w:vAlign w:val="center"/>
          </w:tcPr>
          <w:p w14:paraId="10B7B506" w14:textId="3B0860DF" w:rsidR="0071174B" w:rsidRPr="0071174B" w:rsidRDefault="00360862" w:rsidP="00360862">
            <w:pPr>
              <w:jc w:val="left"/>
              <w:rPr>
                <w:rFonts w:cs="Arial"/>
                <w:color w:val="000000" w:themeColor="text1"/>
                <w:sz w:val="18"/>
              </w:rPr>
            </w:pPr>
            <w:r>
              <w:rPr>
                <w:rFonts w:cs="Arial"/>
                <w:color w:val="000000" w:themeColor="text1"/>
                <w:sz w:val="18"/>
              </w:rPr>
              <w:t>Microsoft hizo entrega de un equipo a Alejandro Banzas para el desarrollo de aplicaciones.</w:t>
            </w:r>
          </w:p>
        </w:tc>
      </w:tr>
    </w:tbl>
    <w:p w14:paraId="398D03B5" w14:textId="77777777" w:rsidR="001B06D3" w:rsidRDefault="001B06D3" w:rsidP="0047116F">
      <w:pPr>
        <w:rPr>
          <w:lang w:val="es-AR"/>
        </w:rPr>
      </w:pPr>
    </w:p>
    <w:p w14:paraId="02A23804" w14:textId="77777777" w:rsidR="0047116F" w:rsidRDefault="0047116F" w:rsidP="0047116F">
      <w:pPr>
        <w:pStyle w:val="Heading2"/>
        <w:numPr>
          <w:ilvl w:val="0"/>
          <w:numId w:val="27"/>
        </w:numPr>
      </w:pPr>
      <w:r>
        <w:rPr>
          <w:sz w:val="24"/>
          <w:szCs w:val="24"/>
        </w:rPr>
        <w:t>CRONOGRAMA TENTATIVO DE ACTIVIDADES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433"/>
        <w:gridCol w:w="342"/>
        <w:gridCol w:w="342"/>
        <w:gridCol w:w="342"/>
        <w:gridCol w:w="342"/>
        <w:gridCol w:w="342"/>
        <w:gridCol w:w="342"/>
        <w:gridCol w:w="342"/>
        <w:gridCol w:w="342"/>
        <w:gridCol w:w="16"/>
        <w:gridCol w:w="338"/>
        <w:gridCol w:w="460"/>
        <w:gridCol w:w="460"/>
        <w:gridCol w:w="460"/>
        <w:gridCol w:w="460"/>
        <w:gridCol w:w="491"/>
      </w:tblGrid>
      <w:tr w:rsidR="00327547" w:rsidRPr="00A8485E" w14:paraId="5B067E81" w14:textId="77777777" w:rsidTr="00327547">
        <w:trPr>
          <w:trHeight w:val="106"/>
          <w:jc w:val="center"/>
        </w:trPr>
        <w:tc>
          <w:tcPr>
            <w:tcW w:w="44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641311FC" w14:textId="4E782F9F" w:rsidR="00327547" w:rsidRPr="00A8485E" w:rsidRDefault="00327547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54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40C9090" w14:textId="7A2A730F" w:rsidR="00327547" w:rsidRPr="00A8485E" w:rsidRDefault="00327547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Quincenas</w:t>
            </w:r>
          </w:p>
        </w:tc>
      </w:tr>
      <w:tr w:rsidR="005750F9" w:rsidRPr="00A8485E" w14:paraId="5588EBF3" w14:textId="77777777" w:rsidTr="00327547">
        <w:trPr>
          <w:trHeight w:val="380"/>
          <w:jc w:val="center"/>
        </w:trPr>
        <w:tc>
          <w:tcPr>
            <w:tcW w:w="44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B8118EB" w14:textId="2E430D04" w:rsidR="005750F9" w:rsidRPr="00A8485E" w:rsidRDefault="005750F9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 w:rsidRPr="00A8485E">
              <w:rPr>
                <w:rFonts w:ascii="Cambria" w:hAnsi="Cambria"/>
                <w:szCs w:val="22"/>
              </w:rPr>
              <w:t>Actividad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2A5D8DF" w14:textId="5D571B48" w:rsidR="005750F9" w:rsidRPr="00A8485E" w:rsidRDefault="005750F9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 w:rsidRPr="00A8485E">
              <w:rPr>
                <w:rFonts w:ascii="Cambria" w:hAnsi="Cambria"/>
                <w:szCs w:val="22"/>
              </w:rPr>
              <w:t>1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F7DB342" w14:textId="498D09A6" w:rsidR="005750F9" w:rsidRPr="00A8485E" w:rsidRDefault="00327547" w:rsidP="001B0DC9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2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452D96C" w14:textId="28147C7E" w:rsidR="005750F9" w:rsidRPr="00A8485E" w:rsidRDefault="00327547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3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96BD409" w14:textId="34F8C6DD" w:rsidR="005750F9" w:rsidRPr="00A8485E" w:rsidRDefault="00327547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4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8B221E7" w14:textId="48EB0D3D" w:rsidR="005750F9" w:rsidRPr="00A8485E" w:rsidRDefault="00327547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5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4CB8371" w14:textId="7C67A7A3" w:rsidR="005750F9" w:rsidRPr="00A8485E" w:rsidRDefault="00327547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6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E7E6ECD" w14:textId="4FFB705D" w:rsidR="005750F9" w:rsidRPr="00A8485E" w:rsidRDefault="00327547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7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36D85C3" w14:textId="7C1274E6" w:rsidR="005750F9" w:rsidRPr="00A8485E" w:rsidRDefault="00327547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8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BB17B21" w14:textId="1F2D1C77" w:rsidR="005750F9" w:rsidRPr="00A8485E" w:rsidRDefault="00327547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2CD9367" w14:textId="20A9BEE6" w:rsidR="005750F9" w:rsidRPr="00A8485E" w:rsidRDefault="00327547" w:rsidP="001B0DC9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39CBE59" w14:textId="36F0511E" w:rsidR="005750F9" w:rsidRPr="00A8485E" w:rsidRDefault="00327547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F3F0D56" w14:textId="3C64C6B6" w:rsidR="005750F9" w:rsidRPr="00A8485E" w:rsidRDefault="00327547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0EF6E24" w14:textId="7986B7D8" w:rsidR="005750F9" w:rsidRPr="00A8485E" w:rsidRDefault="00327547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13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612303" w14:textId="4047D2EE" w:rsidR="005750F9" w:rsidRPr="00A8485E" w:rsidRDefault="00327547" w:rsidP="0047116F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14</w:t>
            </w:r>
          </w:p>
        </w:tc>
      </w:tr>
      <w:tr w:rsidR="005750F9" w:rsidRPr="00A8485E" w14:paraId="79C46288" w14:textId="77777777" w:rsidTr="00327547">
        <w:trPr>
          <w:trHeight w:val="270"/>
          <w:jc w:val="center"/>
        </w:trPr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F0F0" w14:textId="0ACB8E41" w:rsidR="005750F9" w:rsidRPr="00A8485E" w:rsidRDefault="005750F9" w:rsidP="0047116F">
            <w:pPr>
              <w:tabs>
                <w:tab w:val="left" w:pos="5010"/>
              </w:tabs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Entrevistas con expertos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6A618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BC57C" w14:textId="52102ADE" w:rsidR="005750F9" w:rsidRPr="00A8485E" w:rsidRDefault="005750F9" w:rsidP="001B0DC9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CFDEB" w14:textId="5CBA64C8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23B99" w14:textId="2D1D6BB9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E4873" w14:textId="590B838A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2B54C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D320E" w14:textId="61A5CA6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17102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D4642" w14:textId="5DA1720E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84C23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FE36D" w14:textId="6B8ECFD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B7A4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C2E33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8CB0D" w14:textId="21742C1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</w:tr>
      <w:tr w:rsidR="00327547" w:rsidRPr="00A8485E" w14:paraId="237D0F76" w14:textId="77777777" w:rsidTr="00327547">
        <w:trPr>
          <w:trHeight w:val="270"/>
          <w:jc w:val="center"/>
        </w:trPr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AD00" w14:textId="77777777" w:rsidR="00327547" w:rsidRPr="00A8485E" w:rsidRDefault="00327547" w:rsidP="00B873E5">
            <w:pPr>
              <w:tabs>
                <w:tab w:val="left" w:pos="5010"/>
              </w:tabs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Estudio de la API de Wikilife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0922C" w14:textId="75B93EEB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46C2B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65A5A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1965" w14:textId="2AB9562F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C0458" w14:textId="170B61F3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76D6" w14:textId="5EAFBDA6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EBE7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AFA6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B25A8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07A45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F738B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08A76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CD172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BD091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</w:tr>
      <w:tr w:rsidR="00327547" w:rsidRPr="00A8485E" w14:paraId="51F2F47E" w14:textId="77777777" w:rsidTr="00327547">
        <w:trPr>
          <w:trHeight w:val="270"/>
          <w:jc w:val="center"/>
        </w:trPr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F1F8" w14:textId="7361A054" w:rsidR="00327547" w:rsidRPr="00A8485E" w:rsidRDefault="00327547" w:rsidP="00B873E5">
            <w:pPr>
              <w:tabs>
                <w:tab w:val="left" w:pos="5010"/>
              </w:tabs>
              <w:rPr>
                <w:rFonts w:ascii="Cambria" w:hAnsi="Cambria"/>
                <w:szCs w:val="22"/>
              </w:rPr>
            </w:pPr>
            <w:r w:rsidRPr="00327547">
              <w:rPr>
                <w:rFonts w:ascii="Cambria" w:hAnsi="Cambria"/>
                <w:szCs w:val="22"/>
              </w:rPr>
              <w:t>Análisis del sistema a desarrollar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D713D" w14:textId="6D951013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E0933" w14:textId="232C17AD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3D3C6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42A5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9AD79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0ECC6" w14:textId="0A96AD01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83E65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E9A0F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90478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D5353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267ED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9C199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4BD88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7F806" w14:textId="77777777" w:rsidR="00327547" w:rsidRPr="00A8485E" w:rsidRDefault="00327547" w:rsidP="00B873E5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</w:tr>
      <w:tr w:rsidR="005750F9" w:rsidRPr="00A8485E" w14:paraId="0B9E8F0E" w14:textId="77777777" w:rsidTr="00327547">
        <w:trPr>
          <w:trHeight w:val="270"/>
          <w:jc w:val="center"/>
        </w:trPr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0E56" w14:textId="33C45ABF" w:rsidR="005750F9" w:rsidRPr="00A8485E" w:rsidRDefault="00327547" w:rsidP="00231C85">
            <w:pPr>
              <w:tabs>
                <w:tab w:val="left" w:pos="5010"/>
              </w:tabs>
              <w:rPr>
                <w:rFonts w:ascii="Cambria" w:hAnsi="Cambria"/>
                <w:szCs w:val="22"/>
              </w:rPr>
            </w:pPr>
            <w:r w:rsidRPr="00327547">
              <w:rPr>
                <w:rFonts w:ascii="Cambria" w:hAnsi="Cambria"/>
                <w:szCs w:val="22"/>
              </w:rPr>
              <w:t>Diseño del sistema a desarrollar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1EA0" w14:textId="7E43558F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3FA0" w14:textId="796DA441" w:rsidR="005750F9" w:rsidRPr="00A8485E" w:rsidRDefault="005750F9" w:rsidP="001B0DC9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091DA" w14:textId="5177BBD4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5CD38" w14:textId="78364A34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72A48" w14:textId="63AD1399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E4698" w14:textId="376EDF2B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A561" w14:textId="55C9A573" w:rsidR="005750F9" w:rsidRPr="00A8485E" w:rsidRDefault="005C3E4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C250F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4F4E3" w14:textId="73677D3B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75617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B8479" w14:textId="61684336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A4E48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8E6B8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DE1EA" w14:textId="601750F0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</w:tr>
      <w:tr w:rsidR="005750F9" w:rsidRPr="00A8485E" w14:paraId="599423DC" w14:textId="77777777" w:rsidTr="00327547">
        <w:trPr>
          <w:trHeight w:val="270"/>
          <w:jc w:val="center"/>
        </w:trPr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F9BF" w14:textId="70935459" w:rsidR="005750F9" w:rsidRPr="00A8485E" w:rsidRDefault="005750F9" w:rsidP="002E13A4">
            <w:pPr>
              <w:tabs>
                <w:tab w:val="left" w:pos="5010"/>
              </w:tabs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Desarrollo de prototipo funcional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B4B86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0A194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11BEA" w14:textId="3CD2FAE9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A6587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8172D" w14:textId="7AFED246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3A512" w14:textId="42D4DBBE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A3432" w14:textId="2BBE6169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93260" w14:textId="0D15D785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8C973" w14:textId="0A92FDA4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05AD2" w14:textId="19F9CB68" w:rsidR="005750F9" w:rsidRPr="00A8485E" w:rsidRDefault="005750F9" w:rsidP="001B0DC9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0D49C" w14:textId="26A43274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E2A90" w14:textId="15FE9B1B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74C47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6ED3B" w14:textId="250BE9DB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</w:tr>
      <w:tr w:rsidR="005750F9" w:rsidRPr="00A8485E" w14:paraId="1574CD43" w14:textId="77777777" w:rsidTr="00327547">
        <w:trPr>
          <w:trHeight w:val="270"/>
          <w:jc w:val="center"/>
        </w:trPr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7B3C" w14:textId="77777777" w:rsidR="005750F9" w:rsidRPr="00A8485E" w:rsidRDefault="005750F9" w:rsidP="003D39D1">
            <w:pPr>
              <w:tabs>
                <w:tab w:val="left" w:pos="5010"/>
              </w:tabs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Pruebas y correcciones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FA1C3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1915D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D7E25" w14:textId="3E0103F5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D3C6A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D3626" w14:textId="561C2FA9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03685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0813" w14:textId="1FB111AF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7566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9AA8D" w14:textId="7A3929A6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C16D1" w14:textId="1EFD1034" w:rsidR="005750F9" w:rsidRPr="00A8485E" w:rsidRDefault="005750F9" w:rsidP="001B0DC9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0C169" w14:textId="3123C151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97ED8" w14:textId="6D634FF0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E1A1F" w14:textId="2C58E89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898FD" w14:textId="7FC25250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</w:tr>
      <w:tr w:rsidR="005750F9" w:rsidRPr="00A8485E" w14:paraId="7BCA0F05" w14:textId="77777777" w:rsidTr="00327547">
        <w:trPr>
          <w:trHeight w:val="270"/>
          <w:jc w:val="center"/>
        </w:trPr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9E6C" w14:textId="1E714A16" w:rsidR="005750F9" w:rsidRPr="00A8485E" w:rsidRDefault="005750F9" w:rsidP="0045688C">
            <w:pPr>
              <w:tabs>
                <w:tab w:val="left" w:pos="5010"/>
              </w:tabs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Pruebas de aceptación de usuario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5BE80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F0E48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E7E82" w14:textId="4166F9EF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8C63A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4D4AB" w14:textId="51452853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5E35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F548E" w14:textId="4536EF7D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5BE0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BBF90" w14:textId="55FC8078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F2590" w14:textId="7777777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3D14E" w14:textId="51A7F001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EB4FE" w14:textId="7DFFC25B" w:rsidR="005750F9" w:rsidRPr="00A8485E" w:rsidRDefault="003C2018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A9E21" w14:textId="69DFBECC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63982" w14:textId="5CDCCE88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</w:tr>
      <w:tr w:rsidR="005750F9" w:rsidRPr="00A8485E" w14:paraId="2BBB211A" w14:textId="77777777" w:rsidTr="00327547">
        <w:trPr>
          <w:trHeight w:val="270"/>
          <w:jc w:val="center"/>
        </w:trPr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E488" w14:textId="3B91FE8E" w:rsidR="005750F9" w:rsidRPr="00A8485E" w:rsidRDefault="005750F9" w:rsidP="0047116F">
            <w:pPr>
              <w:tabs>
                <w:tab w:val="left" w:pos="5010"/>
              </w:tabs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Elaboración de la documentación 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6FDFA" w14:textId="25BA475C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DFBE3" w14:textId="107B0787" w:rsidR="005750F9" w:rsidRPr="00A8485E" w:rsidRDefault="005750F9" w:rsidP="001B0DC9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4600B" w14:textId="3DFC7B2B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A11CD" w14:textId="787A8CDE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CBB4C" w14:textId="5049DCD7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2A1CD" w14:textId="1B0DB8E3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E59CF" w14:textId="06BA72CC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C2D51" w14:textId="3230F402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13D89" w14:textId="2C6074C3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A6764" w14:textId="4F20A399" w:rsidR="005750F9" w:rsidRPr="00A8485E" w:rsidRDefault="005750F9" w:rsidP="001B0DC9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CB3FE" w14:textId="3F90A86E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18676" w14:textId="06B454AA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64660" w14:textId="47A77F10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62F8" w14:textId="1DEC20D5" w:rsidR="005750F9" w:rsidRPr="00A8485E" w:rsidRDefault="005750F9" w:rsidP="00457F11">
            <w:pPr>
              <w:tabs>
                <w:tab w:val="left" w:pos="5010"/>
              </w:tabs>
              <w:jc w:val="center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X</w:t>
            </w:r>
          </w:p>
        </w:tc>
      </w:tr>
    </w:tbl>
    <w:p w14:paraId="18FE68F0" w14:textId="77777777" w:rsidR="0047116F" w:rsidRPr="007D7760" w:rsidRDefault="0047116F" w:rsidP="0047116F">
      <w:pPr>
        <w:rPr>
          <w:i/>
          <w:color w:val="0000FF"/>
          <w:sz w:val="20"/>
          <w:lang w:val="es-AR"/>
        </w:rPr>
      </w:pPr>
    </w:p>
    <w:sectPr w:rsidR="0047116F" w:rsidRPr="007D7760" w:rsidSect="0047116F">
      <w:headerReference w:type="default" r:id="rId7"/>
      <w:footerReference w:type="default" r:id="rId8"/>
      <w:headerReference w:type="first" r:id="rId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ED1B0" w14:textId="77777777" w:rsidR="003A17D4" w:rsidRDefault="003A17D4">
      <w:pPr>
        <w:spacing w:before="0" w:after="0"/>
      </w:pPr>
      <w:r>
        <w:separator/>
      </w:r>
    </w:p>
  </w:endnote>
  <w:endnote w:type="continuationSeparator" w:id="0">
    <w:p w14:paraId="788B5D58" w14:textId="77777777" w:rsidR="003A17D4" w:rsidRDefault="003A17D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BE89C" w14:textId="77777777" w:rsidR="0047116F" w:rsidRDefault="0047116F" w:rsidP="0047116F">
    <w:pPr>
      <w:pStyle w:val="Footer"/>
      <w:jc w:val="center"/>
    </w:pPr>
    <w:r>
      <w:t xml:space="preserve">Página </w:t>
    </w:r>
    <w:r>
      <w:fldChar w:fldCharType="begin"/>
    </w:r>
    <w:r>
      <w:instrText xml:space="preserve"> </w:instrText>
    </w:r>
    <w:r w:rsidR="004D3166">
      <w:instrText>PAGE</w:instrText>
    </w:r>
    <w:r>
      <w:instrText xml:space="preserve"> </w:instrText>
    </w:r>
    <w:r>
      <w:fldChar w:fldCharType="separate"/>
    </w:r>
    <w:r w:rsidR="00A44AE5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 xml:space="preserve"> </w:instrText>
    </w:r>
    <w:r w:rsidR="004D3166">
      <w:instrText>NUMPAGES</w:instrText>
    </w:r>
    <w:r>
      <w:instrText xml:space="preserve"> </w:instrText>
    </w:r>
    <w:r>
      <w:fldChar w:fldCharType="separate"/>
    </w:r>
    <w:r w:rsidR="00A44AE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9D851" w14:textId="77777777" w:rsidR="003A17D4" w:rsidRDefault="003A17D4">
      <w:pPr>
        <w:spacing w:before="0" w:after="0"/>
      </w:pPr>
      <w:r>
        <w:separator/>
      </w:r>
    </w:p>
  </w:footnote>
  <w:footnote w:type="continuationSeparator" w:id="0">
    <w:p w14:paraId="09C23BE1" w14:textId="77777777" w:rsidR="003A17D4" w:rsidRDefault="003A17D4">
      <w:pPr>
        <w:spacing w:before="0" w:after="0"/>
      </w:pPr>
      <w:r>
        <w:continuationSeparator/>
      </w:r>
    </w:p>
  </w:footnote>
  <w:footnote w:id="1">
    <w:p w14:paraId="10E644A5" w14:textId="77777777" w:rsidR="0047116F" w:rsidRPr="00BC44C3" w:rsidRDefault="0047116F">
      <w:pPr>
        <w:pStyle w:val="FootnoteText"/>
        <w:rPr>
          <w:lang w:val="es-AR"/>
        </w:rPr>
      </w:pPr>
      <w:r>
        <w:rPr>
          <w:rStyle w:val="FootnoteReference"/>
        </w:rPr>
        <w:footnoteRef/>
      </w:r>
      <w:r>
        <w:t xml:space="preserve"> Doy mi consentimiento a la presente propuesta y declaro conocer mis derechos y obligaciones respecto de los Proyectos Finales de Ingeniería de UADE tal cual están detallados en la normativa vigente.</w:t>
      </w:r>
    </w:p>
  </w:footnote>
  <w:footnote w:id="2">
    <w:p w14:paraId="181A4083" w14:textId="77777777" w:rsidR="0047116F" w:rsidRPr="00516651" w:rsidRDefault="0047116F">
      <w:pPr>
        <w:pStyle w:val="FootnoteText"/>
        <w:rPr>
          <w:lang w:val="es-A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s-AR"/>
        </w:rPr>
        <w:t>En caso de tutor externo a UADE indicarlo con una cruz, entregar copia de su CV junto con la propuesta, y proponer co-tutor interno.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227"/>
      <w:gridCol w:w="6627"/>
    </w:tblGrid>
    <w:tr w:rsidR="0047116F" w:rsidRPr="00BA7A61" w14:paraId="34566A7A" w14:textId="77777777">
      <w:trPr>
        <w:trHeight w:val="983"/>
      </w:trPr>
      <w:tc>
        <w:tcPr>
          <w:tcW w:w="3227" w:type="dxa"/>
        </w:tcPr>
        <w:p w14:paraId="244625C6" w14:textId="77777777" w:rsidR="0047116F" w:rsidRPr="00BA7A61" w:rsidRDefault="007063A1" w:rsidP="0047116F">
          <w:pPr>
            <w:pStyle w:val="Header"/>
            <w:tabs>
              <w:tab w:val="clear" w:pos="8504"/>
              <w:tab w:val="right" w:pos="9540"/>
            </w:tabs>
            <w:jc w:val="left"/>
            <w:rPr>
              <w:rFonts w:cs="Arial"/>
            </w:rPr>
          </w:pPr>
          <w:r w:rsidRPr="00BA7A61">
            <w:rPr>
              <w:rFonts w:cs="Arial"/>
              <w:noProof/>
            </w:rPr>
            <w:drawing>
              <wp:anchor distT="0" distB="0" distL="114300" distR="114300" simplePos="0" relativeHeight="251657216" behindDoc="0" locked="0" layoutInCell="1" allowOverlap="1" wp14:anchorId="0EF4A8B8" wp14:editId="2F6905E8">
                <wp:simplePos x="0" y="0"/>
                <wp:positionH relativeFrom="column">
                  <wp:posOffset>107315</wp:posOffset>
                </wp:positionH>
                <wp:positionV relativeFrom="paragraph">
                  <wp:posOffset>65405</wp:posOffset>
                </wp:positionV>
                <wp:extent cx="1696720" cy="487045"/>
                <wp:effectExtent l="0" t="0" r="0" b="8255"/>
                <wp:wrapNone/>
                <wp:docPr id="6" name="Picture 6" descr="NuevoLogoFondoBlanco160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NuevoLogoFondoBlanco160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672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27" w:type="dxa"/>
        </w:tcPr>
        <w:p w14:paraId="18637E4C" w14:textId="77777777" w:rsidR="0047116F" w:rsidRPr="00BA7A61" w:rsidRDefault="0047116F" w:rsidP="0047116F">
          <w:pPr>
            <w:pStyle w:val="Header"/>
            <w:tabs>
              <w:tab w:val="clear" w:pos="8504"/>
              <w:tab w:val="right" w:pos="9540"/>
            </w:tabs>
            <w:spacing w:before="240"/>
            <w:jc w:val="right"/>
            <w:rPr>
              <w:rFonts w:cs="Arial"/>
              <w:b/>
              <w:sz w:val="24"/>
            </w:rPr>
          </w:pPr>
          <w:r w:rsidRPr="00BA7A61">
            <w:rPr>
              <w:rFonts w:cs="Arial"/>
              <w:b/>
              <w:sz w:val="24"/>
            </w:rPr>
            <w:t>FACULTAD DE INGENIERÍA Y CIENCIAS EXACTAS</w:t>
          </w:r>
        </w:p>
        <w:p w14:paraId="5E2AC7E7" w14:textId="77777777" w:rsidR="0047116F" w:rsidRPr="00BA7A61" w:rsidRDefault="0047116F" w:rsidP="0047116F">
          <w:pPr>
            <w:pStyle w:val="Header"/>
            <w:tabs>
              <w:tab w:val="clear" w:pos="8504"/>
              <w:tab w:val="right" w:pos="9540"/>
            </w:tabs>
            <w:jc w:val="right"/>
            <w:rPr>
              <w:rFonts w:cs="Arial"/>
            </w:rPr>
          </w:pPr>
          <w:r w:rsidRPr="00BA7A61">
            <w:rPr>
              <w:rFonts w:cs="Arial"/>
            </w:rPr>
            <w:fldChar w:fldCharType="begin"/>
          </w:r>
          <w:r w:rsidRPr="00BA7A61">
            <w:rPr>
              <w:rFonts w:cs="Arial"/>
            </w:rPr>
            <w:instrText xml:space="preserve"> </w:instrText>
          </w:r>
          <w:r w:rsidR="004D3166">
            <w:rPr>
              <w:rFonts w:cs="Arial"/>
            </w:rPr>
            <w:instrText>SUBJECT</w:instrText>
          </w:r>
          <w:r w:rsidRPr="00BA7A61">
            <w:rPr>
              <w:rFonts w:cs="Arial"/>
            </w:rPr>
            <w:instrText xml:space="preserve">  \* MERGEFORMAT </w:instrText>
          </w:r>
          <w:r w:rsidRPr="00BA7A61">
            <w:rPr>
              <w:rFonts w:cs="Arial"/>
            </w:rPr>
            <w:fldChar w:fldCharType="separate"/>
          </w:r>
          <w:r w:rsidR="00A44AE5">
            <w:rPr>
              <w:rFonts w:cs="Arial"/>
            </w:rPr>
            <w:t xml:space="preserve">Proyecto Final de </w:t>
          </w:r>
          <w:r w:rsidR="00A44AE5" w:rsidRPr="00A44AE5">
            <w:rPr>
              <w:rFonts w:cs="Arial"/>
              <w:sz w:val="24"/>
            </w:rPr>
            <w:t>Ingeniería</w:t>
          </w:r>
          <w:r w:rsidR="00A44AE5">
            <w:rPr>
              <w:rFonts w:cs="Arial"/>
            </w:rPr>
            <w:t xml:space="preserve"> - Propuesta de Tema</w:t>
          </w:r>
          <w:r w:rsidRPr="00BA7A61">
            <w:rPr>
              <w:rFonts w:cs="Arial"/>
            </w:rPr>
            <w:fldChar w:fldCharType="end"/>
          </w:r>
        </w:p>
      </w:tc>
    </w:tr>
  </w:tbl>
  <w:p w14:paraId="1C81BF94" w14:textId="77777777" w:rsidR="0047116F" w:rsidRDefault="0047116F" w:rsidP="0047116F">
    <w:pPr>
      <w:pStyle w:val="Header"/>
      <w:tabs>
        <w:tab w:val="clear" w:pos="8504"/>
        <w:tab w:val="right" w:pos="9540"/>
      </w:tabs>
      <w:jc w:val="left"/>
      <w:rPr>
        <w:rFonts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369"/>
      <w:gridCol w:w="6485"/>
    </w:tblGrid>
    <w:tr w:rsidR="0047116F" w:rsidRPr="00BA7A61" w14:paraId="191A09B6" w14:textId="77777777">
      <w:trPr>
        <w:trHeight w:val="983"/>
      </w:trPr>
      <w:tc>
        <w:tcPr>
          <w:tcW w:w="3369" w:type="dxa"/>
        </w:tcPr>
        <w:p w14:paraId="0E5CF82E" w14:textId="77777777" w:rsidR="0047116F" w:rsidRPr="00BA7A61" w:rsidRDefault="0047116F" w:rsidP="0047116F">
          <w:pPr>
            <w:pStyle w:val="Header"/>
            <w:tabs>
              <w:tab w:val="clear" w:pos="8504"/>
              <w:tab w:val="right" w:pos="9540"/>
            </w:tabs>
            <w:jc w:val="left"/>
            <w:rPr>
              <w:rFonts w:cs="Arial"/>
            </w:rPr>
          </w:pPr>
          <w:r>
            <w:tab/>
          </w:r>
          <w:r w:rsidR="007063A1" w:rsidRPr="00BA7A61">
            <w:rPr>
              <w:rFonts w:cs="Arial"/>
              <w:noProof/>
            </w:rPr>
            <w:drawing>
              <wp:anchor distT="0" distB="0" distL="114300" distR="114300" simplePos="0" relativeHeight="251658240" behindDoc="0" locked="0" layoutInCell="1" allowOverlap="1" wp14:anchorId="13D82516" wp14:editId="07777777">
                <wp:simplePos x="0" y="0"/>
                <wp:positionH relativeFrom="column">
                  <wp:posOffset>107315</wp:posOffset>
                </wp:positionH>
                <wp:positionV relativeFrom="paragraph">
                  <wp:posOffset>65405</wp:posOffset>
                </wp:positionV>
                <wp:extent cx="1696720" cy="487045"/>
                <wp:effectExtent l="0" t="0" r="0" b="8255"/>
                <wp:wrapNone/>
                <wp:docPr id="7" name="Picture 7" descr="NuevoLogoFondoBlanco160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NuevoLogoFondoBlanco160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672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85" w:type="dxa"/>
        </w:tcPr>
        <w:p w14:paraId="0A076A4D" w14:textId="77777777" w:rsidR="0047116F" w:rsidRPr="00BA7A61" w:rsidRDefault="0047116F" w:rsidP="0047116F">
          <w:pPr>
            <w:pStyle w:val="Header"/>
            <w:tabs>
              <w:tab w:val="clear" w:pos="8504"/>
              <w:tab w:val="right" w:pos="9540"/>
            </w:tabs>
            <w:spacing w:before="240"/>
            <w:jc w:val="right"/>
            <w:rPr>
              <w:rFonts w:cs="Arial"/>
              <w:b/>
              <w:sz w:val="24"/>
            </w:rPr>
          </w:pPr>
          <w:r w:rsidRPr="00BA7A61">
            <w:rPr>
              <w:rFonts w:cs="Arial"/>
              <w:b/>
              <w:sz w:val="24"/>
            </w:rPr>
            <w:t>FACULTAD DE INGENIERÍA Y CIENCIAS EXACTAS</w:t>
          </w:r>
        </w:p>
        <w:p w14:paraId="29DFE50E" w14:textId="77777777" w:rsidR="0047116F" w:rsidRPr="00BA7A61" w:rsidRDefault="0047116F" w:rsidP="0047116F">
          <w:pPr>
            <w:pStyle w:val="Header"/>
            <w:tabs>
              <w:tab w:val="clear" w:pos="8504"/>
              <w:tab w:val="right" w:pos="9540"/>
            </w:tabs>
            <w:jc w:val="right"/>
            <w:rPr>
              <w:rFonts w:cs="Arial"/>
            </w:rPr>
          </w:pPr>
          <w:r w:rsidRPr="00BA7A61">
            <w:rPr>
              <w:rFonts w:cs="Arial"/>
            </w:rPr>
            <w:fldChar w:fldCharType="begin"/>
          </w:r>
          <w:r w:rsidRPr="00BA7A61">
            <w:rPr>
              <w:rFonts w:cs="Arial"/>
            </w:rPr>
            <w:instrText xml:space="preserve"> </w:instrText>
          </w:r>
          <w:r w:rsidR="004D3166">
            <w:rPr>
              <w:rFonts w:cs="Arial"/>
            </w:rPr>
            <w:instrText>SUBJECT</w:instrText>
          </w:r>
          <w:r w:rsidRPr="00BA7A61">
            <w:rPr>
              <w:rFonts w:cs="Arial"/>
            </w:rPr>
            <w:instrText xml:space="preserve">  \* MERGEFORMAT </w:instrText>
          </w:r>
          <w:r w:rsidRPr="00BA7A61">
            <w:rPr>
              <w:rFonts w:cs="Arial"/>
            </w:rPr>
            <w:fldChar w:fldCharType="separate"/>
          </w:r>
          <w:r w:rsidR="00A44AE5">
            <w:rPr>
              <w:rFonts w:cs="Arial"/>
            </w:rPr>
            <w:t xml:space="preserve">Proyecto Final de </w:t>
          </w:r>
          <w:r w:rsidR="00A44AE5" w:rsidRPr="00A44AE5">
            <w:rPr>
              <w:rFonts w:cs="Arial"/>
              <w:sz w:val="24"/>
            </w:rPr>
            <w:t>Ingeniería</w:t>
          </w:r>
          <w:r w:rsidR="00A44AE5">
            <w:rPr>
              <w:rFonts w:cs="Arial"/>
            </w:rPr>
            <w:t xml:space="preserve"> - Propuesta de Tema</w:t>
          </w:r>
          <w:r w:rsidRPr="00BA7A61">
            <w:rPr>
              <w:rFonts w:cs="Arial"/>
            </w:rPr>
            <w:fldChar w:fldCharType="end"/>
          </w:r>
        </w:p>
      </w:tc>
    </w:tr>
  </w:tbl>
  <w:p w14:paraId="2C9CE1B9" w14:textId="77777777" w:rsidR="0047116F" w:rsidRDefault="0047116F" w:rsidP="0047116F">
    <w:pPr>
      <w:pStyle w:val="Header"/>
      <w:tabs>
        <w:tab w:val="clear" w:pos="4252"/>
        <w:tab w:val="clear" w:pos="8504"/>
        <w:tab w:val="left" w:pos="13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2F4CD2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E"/>
    <w:multiLevelType w:val="singleLevel"/>
    <w:tmpl w:val="919A45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hint="default"/>
      </w:rPr>
    </w:lvl>
  </w:abstractNum>
  <w:abstractNum w:abstractNumId="2">
    <w:nsid w:val="FFFFFF7F"/>
    <w:multiLevelType w:val="singleLevel"/>
    <w:tmpl w:val="3E802DC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3">
    <w:nsid w:val="FFFFFF80"/>
    <w:multiLevelType w:val="singleLevel"/>
    <w:tmpl w:val="90A205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DC94942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61C423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A659D0"/>
    <w:multiLevelType w:val="hybridMultilevel"/>
    <w:tmpl w:val="B33E0886"/>
    <w:lvl w:ilvl="0" w:tplc="B2CE3BE8">
      <w:start w:val="2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11" w:hanging="360"/>
      </w:pPr>
    </w:lvl>
    <w:lvl w:ilvl="2" w:tplc="040A001B" w:tentative="1">
      <w:start w:val="1"/>
      <w:numFmt w:val="lowerRoman"/>
      <w:lvlText w:val="%3."/>
      <w:lvlJc w:val="right"/>
      <w:pPr>
        <w:ind w:left="2231" w:hanging="180"/>
      </w:pPr>
    </w:lvl>
    <w:lvl w:ilvl="3" w:tplc="040A000F" w:tentative="1">
      <w:start w:val="1"/>
      <w:numFmt w:val="decimal"/>
      <w:lvlText w:val="%4."/>
      <w:lvlJc w:val="left"/>
      <w:pPr>
        <w:ind w:left="2951" w:hanging="360"/>
      </w:pPr>
    </w:lvl>
    <w:lvl w:ilvl="4" w:tplc="040A0019" w:tentative="1">
      <w:start w:val="1"/>
      <w:numFmt w:val="lowerLetter"/>
      <w:lvlText w:val="%5."/>
      <w:lvlJc w:val="left"/>
      <w:pPr>
        <w:ind w:left="3671" w:hanging="360"/>
      </w:pPr>
    </w:lvl>
    <w:lvl w:ilvl="5" w:tplc="040A001B" w:tentative="1">
      <w:start w:val="1"/>
      <w:numFmt w:val="lowerRoman"/>
      <w:lvlText w:val="%6."/>
      <w:lvlJc w:val="right"/>
      <w:pPr>
        <w:ind w:left="4391" w:hanging="180"/>
      </w:pPr>
    </w:lvl>
    <w:lvl w:ilvl="6" w:tplc="040A000F" w:tentative="1">
      <w:start w:val="1"/>
      <w:numFmt w:val="decimal"/>
      <w:lvlText w:val="%7."/>
      <w:lvlJc w:val="left"/>
      <w:pPr>
        <w:ind w:left="5111" w:hanging="360"/>
      </w:pPr>
    </w:lvl>
    <w:lvl w:ilvl="7" w:tplc="040A0019" w:tentative="1">
      <w:start w:val="1"/>
      <w:numFmt w:val="lowerLetter"/>
      <w:lvlText w:val="%8."/>
      <w:lvlJc w:val="left"/>
      <w:pPr>
        <w:ind w:left="5831" w:hanging="360"/>
      </w:pPr>
    </w:lvl>
    <w:lvl w:ilvl="8" w:tplc="04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>
    <w:nsid w:val="11496218"/>
    <w:multiLevelType w:val="hybridMultilevel"/>
    <w:tmpl w:val="4CE8D9C2"/>
    <w:lvl w:ilvl="0" w:tplc="98989434">
      <w:start w:val="1"/>
      <w:numFmt w:val="bullet"/>
      <w:pStyle w:val="Item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0D6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086B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4D0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C78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2C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30C9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EAA0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0CC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CF6FE9"/>
    <w:multiLevelType w:val="multilevel"/>
    <w:tmpl w:val="BC768D3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lang w:val="es-ES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1DB3237"/>
    <w:multiLevelType w:val="hybridMultilevel"/>
    <w:tmpl w:val="3D0EB7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D35285"/>
    <w:multiLevelType w:val="hybridMultilevel"/>
    <w:tmpl w:val="CFB62236"/>
    <w:lvl w:ilvl="0" w:tplc="0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258C6"/>
    <w:multiLevelType w:val="hybridMultilevel"/>
    <w:tmpl w:val="C8EC8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D05CAF"/>
    <w:multiLevelType w:val="hybridMultilevel"/>
    <w:tmpl w:val="E0AA5BFA"/>
    <w:lvl w:ilvl="0" w:tplc="B57007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7F0D44"/>
    <w:multiLevelType w:val="multilevel"/>
    <w:tmpl w:val="E78C9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323223"/>
    <w:multiLevelType w:val="hybridMultilevel"/>
    <w:tmpl w:val="AF085DD4"/>
    <w:lvl w:ilvl="0" w:tplc="A4BC6C5C">
      <w:start w:val="1"/>
      <w:numFmt w:val="bullet"/>
      <w:pStyle w:val="ListBullet2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65EC6E40">
      <w:start w:val="1"/>
      <w:numFmt w:val="decimal"/>
      <w:lvlText w:val="%2."/>
      <w:lvlJc w:val="left"/>
      <w:pPr>
        <w:tabs>
          <w:tab w:val="num" w:pos="1786"/>
        </w:tabs>
        <w:ind w:left="1786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15">
    <w:nsid w:val="2CF144C3"/>
    <w:multiLevelType w:val="hybridMultilevel"/>
    <w:tmpl w:val="4E381BB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A96DF5"/>
    <w:multiLevelType w:val="hybridMultilevel"/>
    <w:tmpl w:val="9D3A3B60"/>
    <w:lvl w:ilvl="0" w:tplc="0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1E0AAD"/>
    <w:multiLevelType w:val="hybridMultilevel"/>
    <w:tmpl w:val="C2E69ED0"/>
    <w:lvl w:ilvl="0" w:tplc="4D5ADF28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Negrit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Negrit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Negrit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2468C0"/>
    <w:multiLevelType w:val="hybridMultilevel"/>
    <w:tmpl w:val="948AFB00"/>
    <w:lvl w:ilvl="0" w:tplc="EBE07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5808DEA">
      <w:start w:val="1"/>
      <w:numFmt w:val="bullet"/>
      <w:pStyle w:val="Item2su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086B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4D0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C78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2C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30C9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EAA0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0CC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A23759"/>
    <w:multiLevelType w:val="hybridMultilevel"/>
    <w:tmpl w:val="3C10A1C8"/>
    <w:lvl w:ilvl="0" w:tplc="0E621DFC">
      <w:start w:val="1"/>
      <w:numFmt w:val="bullet"/>
      <w:pStyle w:val="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F7EBB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34479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320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6E32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24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5ED5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64670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36E0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6A263C"/>
    <w:multiLevelType w:val="hybridMultilevel"/>
    <w:tmpl w:val="30126CB2"/>
    <w:lvl w:ilvl="0" w:tplc="AAA8884C">
      <w:start w:val="5"/>
      <w:numFmt w:val="decimal"/>
      <w:lvlText w:val="%1"/>
      <w:lvlJc w:val="left"/>
      <w:pPr>
        <w:ind w:left="791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11" w:hanging="360"/>
      </w:pPr>
    </w:lvl>
    <w:lvl w:ilvl="2" w:tplc="040A001B" w:tentative="1">
      <w:start w:val="1"/>
      <w:numFmt w:val="lowerRoman"/>
      <w:lvlText w:val="%3."/>
      <w:lvlJc w:val="right"/>
      <w:pPr>
        <w:ind w:left="2231" w:hanging="180"/>
      </w:pPr>
    </w:lvl>
    <w:lvl w:ilvl="3" w:tplc="040A000F" w:tentative="1">
      <w:start w:val="1"/>
      <w:numFmt w:val="decimal"/>
      <w:lvlText w:val="%4."/>
      <w:lvlJc w:val="left"/>
      <w:pPr>
        <w:ind w:left="2951" w:hanging="360"/>
      </w:pPr>
    </w:lvl>
    <w:lvl w:ilvl="4" w:tplc="040A0019" w:tentative="1">
      <w:start w:val="1"/>
      <w:numFmt w:val="lowerLetter"/>
      <w:lvlText w:val="%5."/>
      <w:lvlJc w:val="left"/>
      <w:pPr>
        <w:ind w:left="3671" w:hanging="360"/>
      </w:pPr>
    </w:lvl>
    <w:lvl w:ilvl="5" w:tplc="040A001B" w:tentative="1">
      <w:start w:val="1"/>
      <w:numFmt w:val="lowerRoman"/>
      <w:lvlText w:val="%6."/>
      <w:lvlJc w:val="right"/>
      <w:pPr>
        <w:ind w:left="4391" w:hanging="180"/>
      </w:pPr>
    </w:lvl>
    <w:lvl w:ilvl="6" w:tplc="040A000F" w:tentative="1">
      <w:start w:val="1"/>
      <w:numFmt w:val="decimal"/>
      <w:lvlText w:val="%7."/>
      <w:lvlJc w:val="left"/>
      <w:pPr>
        <w:ind w:left="5111" w:hanging="360"/>
      </w:pPr>
    </w:lvl>
    <w:lvl w:ilvl="7" w:tplc="040A0019" w:tentative="1">
      <w:start w:val="1"/>
      <w:numFmt w:val="lowerLetter"/>
      <w:lvlText w:val="%8."/>
      <w:lvlJc w:val="left"/>
      <w:pPr>
        <w:ind w:left="5831" w:hanging="360"/>
      </w:pPr>
    </w:lvl>
    <w:lvl w:ilvl="8" w:tplc="04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1">
    <w:nsid w:val="4815232C"/>
    <w:multiLevelType w:val="multilevel"/>
    <w:tmpl w:val="843A0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BFB1EDA"/>
    <w:multiLevelType w:val="multilevel"/>
    <w:tmpl w:val="843A0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EC47A75"/>
    <w:multiLevelType w:val="hybridMultilevel"/>
    <w:tmpl w:val="643A69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F3175B"/>
    <w:multiLevelType w:val="hybridMultilevel"/>
    <w:tmpl w:val="7C4A824E"/>
    <w:lvl w:ilvl="0" w:tplc="AAD094E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Negrita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Negrita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Negrita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B3661"/>
    <w:multiLevelType w:val="hybridMultilevel"/>
    <w:tmpl w:val="E78C95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E60AE1"/>
    <w:multiLevelType w:val="hybridMultilevel"/>
    <w:tmpl w:val="F26EE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DF3A98"/>
    <w:multiLevelType w:val="hybridMultilevel"/>
    <w:tmpl w:val="9D82FCE2"/>
    <w:lvl w:ilvl="0" w:tplc="3F8C33F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6" w:hanging="360"/>
      </w:pPr>
    </w:lvl>
    <w:lvl w:ilvl="2" w:tplc="040A001B" w:tentative="1">
      <w:start w:val="1"/>
      <w:numFmt w:val="lowerRoman"/>
      <w:lvlText w:val="%3."/>
      <w:lvlJc w:val="right"/>
      <w:pPr>
        <w:ind w:left="2226" w:hanging="180"/>
      </w:pPr>
    </w:lvl>
    <w:lvl w:ilvl="3" w:tplc="040A000F" w:tentative="1">
      <w:start w:val="1"/>
      <w:numFmt w:val="decimal"/>
      <w:lvlText w:val="%4."/>
      <w:lvlJc w:val="left"/>
      <w:pPr>
        <w:ind w:left="2946" w:hanging="360"/>
      </w:pPr>
    </w:lvl>
    <w:lvl w:ilvl="4" w:tplc="040A0019" w:tentative="1">
      <w:start w:val="1"/>
      <w:numFmt w:val="lowerLetter"/>
      <w:lvlText w:val="%5."/>
      <w:lvlJc w:val="left"/>
      <w:pPr>
        <w:ind w:left="3666" w:hanging="360"/>
      </w:pPr>
    </w:lvl>
    <w:lvl w:ilvl="5" w:tplc="040A001B" w:tentative="1">
      <w:start w:val="1"/>
      <w:numFmt w:val="lowerRoman"/>
      <w:lvlText w:val="%6."/>
      <w:lvlJc w:val="right"/>
      <w:pPr>
        <w:ind w:left="4386" w:hanging="180"/>
      </w:pPr>
    </w:lvl>
    <w:lvl w:ilvl="6" w:tplc="040A000F" w:tentative="1">
      <w:start w:val="1"/>
      <w:numFmt w:val="decimal"/>
      <w:lvlText w:val="%7."/>
      <w:lvlJc w:val="left"/>
      <w:pPr>
        <w:ind w:left="5106" w:hanging="360"/>
      </w:pPr>
    </w:lvl>
    <w:lvl w:ilvl="7" w:tplc="040A0019" w:tentative="1">
      <w:start w:val="1"/>
      <w:numFmt w:val="lowerLetter"/>
      <w:lvlText w:val="%8."/>
      <w:lvlJc w:val="left"/>
      <w:pPr>
        <w:ind w:left="5826" w:hanging="360"/>
      </w:pPr>
    </w:lvl>
    <w:lvl w:ilvl="8" w:tplc="0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6157231A"/>
    <w:multiLevelType w:val="hybridMultilevel"/>
    <w:tmpl w:val="38163692"/>
    <w:lvl w:ilvl="0" w:tplc="D69820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5457CF"/>
    <w:multiLevelType w:val="hybridMultilevel"/>
    <w:tmpl w:val="F3661B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6D1308"/>
    <w:multiLevelType w:val="multilevel"/>
    <w:tmpl w:val="E0AA5BF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D96B81"/>
    <w:multiLevelType w:val="hybridMultilevel"/>
    <w:tmpl w:val="BDD665B0"/>
    <w:lvl w:ilvl="0" w:tplc="BA141DA4">
      <w:start w:val="1"/>
      <w:numFmt w:val="decimal"/>
      <w:pStyle w:val="Item2Nu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8A617A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330384A"/>
    <w:multiLevelType w:val="hybridMultilevel"/>
    <w:tmpl w:val="71B48190"/>
    <w:lvl w:ilvl="0" w:tplc="204EC29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Negrita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Negrita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Negrita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806A9"/>
    <w:multiLevelType w:val="hybridMultilevel"/>
    <w:tmpl w:val="4FF2463A"/>
    <w:lvl w:ilvl="0" w:tplc="0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351A7E"/>
    <w:multiLevelType w:val="hybridMultilevel"/>
    <w:tmpl w:val="2AA8FB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31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28"/>
  </w:num>
  <w:num w:numId="15">
    <w:abstractNumId w:val="33"/>
  </w:num>
  <w:num w:numId="16">
    <w:abstractNumId w:val="15"/>
  </w:num>
  <w:num w:numId="17">
    <w:abstractNumId w:val="6"/>
  </w:num>
  <w:num w:numId="18">
    <w:abstractNumId w:val="16"/>
  </w:num>
  <w:num w:numId="19">
    <w:abstractNumId w:val="20"/>
  </w:num>
  <w:num w:numId="20">
    <w:abstractNumId w:val="12"/>
  </w:num>
  <w:num w:numId="21">
    <w:abstractNumId w:val="30"/>
  </w:num>
  <w:num w:numId="22">
    <w:abstractNumId w:val="25"/>
  </w:num>
  <w:num w:numId="23">
    <w:abstractNumId w:val="13"/>
  </w:num>
  <w:num w:numId="24">
    <w:abstractNumId w:val="17"/>
  </w:num>
  <w:num w:numId="25">
    <w:abstractNumId w:val="27"/>
  </w:num>
  <w:num w:numId="26">
    <w:abstractNumId w:val="9"/>
  </w:num>
  <w:num w:numId="27">
    <w:abstractNumId w:val="21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2"/>
  </w:num>
  <w:num w:numId="38">
    <w:abstractNumId w:val="24"/>
  </w:num>
  <w:num w:numId="39">
    <w:abstractNumId w:val="34"/>
  </w:num>
  <w:num w:numId="40">
    <w:abstractNumId w:val="22"/>
  </w:num>
  <w:num w:numId="41">
    <w:abstractNumId w:val="23"/>
  </w:num>
  <w:num w:numId="42">
    <w:abstractNumId w:val="26"/>
  </w:num>
  <w:num w:numId="43">
    <w:abstractNumId w:val="11"/>
  </w:num>
  <w:num w:numId="44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SortMethod w:val="000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8B"/>
    <w:rsid w:val="0002568B"/>
    <w:rsid w:val="00057313"/>
    <w:rsid w:val="00060AEF"/>
    <w:rsid w:val="000C2D95"/>
    <w:rsid w:val="000C76E6"/>
    <w:rsid w:val="000D42FA"/>
    <w:rsid w:val="000F76B1"/>
    <w:rsid w:val="000F7A0A"/>
    <w:rsid w:val="00115745"/>
    <w:rsid w:val="00137A8A"/>
    <w:rsid w:val="00180991"/>
    <w:rsid w:val="001846C5"/>
    <w:rsid w:val="001B06D3"/>
    <w:rsid w:val="001B0DC9"/>
    <w:rsid w:val="001C2E2D"/>
    <w:rsid w:val="001C4998"/>
    <w:rsid w:val="001F7F8B"/>
    <w:rsid w:val="0021620F"/>
    <w:rsid w:val="00231C85"/>
    <w:rsid w:val="00265038"/>
    <w:rsid w:val="00270353"/>
    <w:rsid w:val="002A6AB3"/>
    <w:rsid w:val="002D3932"/>
    <w:rsid w:val="002D7BE1"/>
    <w:rsid w:val="002E13A4"/>
    <w:rsid w:val="002F308C"/>
    <w:rsid w:val="002F3112"/>
    <w:rsid w:val="00305B8C"/>
    <w:rsid w:val="00327547"/>
    <w:rsid w:val="0033762C"/>
    <w:rsid w:val="00357BFA"/>
    <w:rsid w:val="00360862"/>
    <w:rsid w:val="00367B7F"/>
    <w:rsid w:val="003807BB"/>
    <w:rsid w:val="003861E0"/>
    <w:rsid w:val="003A17D4"/>
    <w:rsid w:val="003C2018"/>
    <w:rsid w:val="003D3788"/>
    <w:rsid w:val="003E4D8A"/>
    <w:rsid w:val="003E7EB7"/>
    <w:rsid w:val="003F5401"/>
    <w:rsid w:val="00405EFB"/>
    <w:rsid w:val="0041045E"/>
    <w:rsid w:val="00412CCF"/>
    <w:rsid w:val="00421DF6"/>
    <w:rsid w:val="00443810"/>
    <w:rsid w:val="0045637A"/>
    <w:rsid w:val="0045688C"/>
    <w:rsid w:val="00457F11"/>
    <w:rsid w:val="0047116F"/>
    <w:rsid w:val="004B434A"/>
    <w:rsid w:val="004D3166"/>
    <w:rsid w:val="004D4038"/>
    <w:rsid w:val="004D65E5"/>
    <w:rsid w:val="0056652F"/>
    <w:rsid w:val="005750F9"/>
    <w:rsid w:val="005A792E"/>
    <w:rsid w:val="005B6CAC"/>
    <w:rsid w:val="005C3E49"/>
    <w:rsid w:val="005D52FC"/>
    <w:rsid w:val="005E618F"/>
    <w:rsid w:val="005F1DD8"/>
    <w:rsid w:val="006129B3"/>
    <w:rsid w:val="00615799"/>
    <w:rsid w:val="00623E89"/>
    <w:rsid w:val="00663846"/>
    <w:rsid w:val="006A0A3D"/>
    <w:rsid w:val="006B4B86"/>
    <w:rsid w:val="0070260D"/>
    <w:rsid w:val="007063A1"/>
    <w:rsid w:val="00706677"/>
    <w:rsid w:val="0071174B"/>
    <w:rsid w:val="0074544D"/>
    <w:rsid w:val="0078566D"/>
    <w:rsid w:val="00794B56"/>
    <w:rsid w:val="007C2FA4"/>
    <w:rsid w:val="007C669F"/>
    <w:rsid w:val="007D1C9A"/>
    <w:rsid w:val="007E1D6C"/>
    <w:rsid w:val="007F592E"/>
    <w:rsid w:val="007F652C"/>
    <w:rsid w:val="00821A9A"/>
    <w:rsid w:val="00853C30"/>
    <w:rsid w:val="00860B9A"/>
    <w:rsid w:val="00870A56"/>
    <w:rsid w:val="00876912"/>
    <w:rsid w:val="00891325"/>
    <w:rsid w:val="008B14C5"/>
    <w:rsid w:val="008C2570"/>
    <w:rsid w:val="008C7C87"/>
    <w:rsid w:val="008E2733"/>
    <w:rsid w:val="008F412B"/>
    <w:rsid w:val="009217FC"/>
    <w:rsid w:val="00963C73"/>
    <w:rsid w:val="009649E4"/>
    <w:rsid w:val="0097093E"/>
    <w:rsid w:val="00975044"/>
    <w:rsid w:val="00981F3D"/>
    <w:rsid w:val="0098289D"/>
    <w:rsid w:val="00996AA2"/>
    <w:rsid w:val="009B7200"/>
    <w:rsid w:val="00A022E4"/>
    <w:rsid w:val="00A04F9A"/>
    <w:rsid w:val="00A14D65"/>
    <w:rsid w:val="00A2609D"/>
    <w:rsid w:val="00A3048C"/>
    <w:rsid w:val="00A32365"/>
    <w:rsid w:val="00A44AE5"/>
    <w:rsid w:val="00A45AB4"/>
    <w:rsid w:val="00A535E2"/>
    <w:rsid w:val="00A63C2A"/>
    <w:rsid w:val="00A65A89"/>
    <w:rsid w:val="00A67C60"/>
    <w:rsid w:val="00A75748"/>
    <w:rsid w:val="00A91451"/>
    <w:rsid w:val="00AB1E02"/>
    <w:rsid w:val="00AD2D28"/>
    <w:rsid w:val="00B11287"/>
    <w:rsid w:val="00B54BAE"/>
    <w:rsid w:val="00B75CAA"/>
    <w:rsid w:val="00BC40E3"/>
    <w:rsid w:val="00BE2BE6"/>
    <w:rsid w:val="00C12B20"/>
    <w:rsid w:val="00C822B5"/>
    <w:rsid w:val="00C91CF9"/>
    <w:rsid w:val="00C95DD0"/>
    <w:rsid w:val="00CC6AA9"/>
    <w:rsid w:val="00CF3E90"/>
    <w:rsid w:val="00CF58EB"/>
    <w:rsid w:val="00D02DCE"/>
    <w:rsid w:val="00D119C5"/>
    <w:rsid w:val="00D56E60"/>
    <w:rsid w:val="00D84622"/>
    <w:rsid w:val="00D862C4"/>
    <w:rsid w:val="00DD2826"/>
    <w:rsid w:val="00DF118F"/>
    <w:rsid w:val="00DF4066"/>
    <w:rsid w:val="00E34FEE"/>
    <w:rsid w:val="00E368AA"/>
    <w:rsid w:val="00E73771"/>
    <w:rsid w:val="00E94FE1"/>
    <w:rsid w:val="00EC3ECE"/>
    <w:rsid w:val="00F24CB4"/>
    <w:rsid w:val="00F316D6"/>
    <w:rsid w:val="00F53867"/>
    <w:rsid w:val="00F64011"/>
    <w:rsid w:val="00F80493"/>
    <w:rsid w:val="00FF36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C1E8798"/>
  <w15:docId w15:val="{14ACF6C5-8801-4E08-98DF-14A1EE26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sz w:val="22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="Arial Negrita" w:hAnsi="Arial Negrita"/>
      <w:b/>
      <w:smallCaps/>
      <w:kern w:val="28"/>
      <w:sz w:val="28"/>
      <w:szCs w:val="20"/>
      <w:lang w:val="es-AR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auto"/>
      </w:pBdr>
      <w:spacing w:before="240" w:after="240"/>
      <w:outlineLvl w:val="1"/>
    </w:pPr>
    <w:rPr>
      <w:b/>
      <w:szCs w:val="20"/>
      <w:lang w:val="es-AR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Cs w:val="20"/>
      <w:lang w:val="es-AR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egrita" w:hAnsi="Arial Negrita"/>
      <w:b/>
      <w:sz w:val="20"/>
      <w:szCs w:val="20"/>
      <w:lang w:val="es-AR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solid" w:color="FFFFFF" w:fill="FFFFFF"/>
      <w:outlineLvl w:val="4"/>
    </w:pPr>
    <w:rPr>
      <w:b/>
      <w:sz w:val="20"/>
      <w:szCs w:val="20"/>
      <w:lang w:val="es-AR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301"/>
        <w:tab w:val="left" w:pos="480"/>
        <w:tab w:val="right" w:pos="8460"/>
      </w:tabs>
      <w:spacing w:before="240"/>
    </w:pPr>
    <w:rPr>
      <w:smallCaps/>
      <w:noProof/>
      <w:sz w:val="20"/>
      <w:szCs w:val="20"/>
      <w:lang w:val="es-AR"/>
    </w:rPr>
  </w:style>
  <w:style w:type="paragraph" w:styleId="TOC2">
    <w:name w:val="toc 2"/>
    <w:basedOn w:val="TOC1"/>
    <w:next w:val="Normal"/>
    <w:autoRedefine/>
    <w:uiPriority w:val="39"/>
    <w:rsid w:val="000F7D9F"/>
    <w:pPr>
      <w:tabs>
        <w:tab w:val="clear" w:pos="301"/>
        <w:tab w:val="left" w:pos="0"/>
        <w:tab w:val="left" w:pos="802"/>
        <w:tab w:val="right" w:pos="8820"/>
      </w:tabs>
      <w:spacing w:before="0"/>
    </w:pPr>
    <w:rPr>
      <w:smallCaps w:val="0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cs="Arial"/>
      <w:color w:val="000000"/>
      <w:sz w:val="18"/>
      <w:szCs w:val="18"/>
    </w:rPr>
  </w:style>
  <w:style w:type="paragraph" w:customStyle="1" w:styleId="textooculto">
    <w:name w:val="texto oculto"/>
    <w:basedOn w:val="Normal"/>
    <w:rPr>
      <w:i/>
      <w:vanish/>
      <w:sz w:val="20"/>
      <w:szCs w:val="20"/>
      <w:lang w:val="es-AR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tem0">
    <w:name w:val="Item"/>
    <w:basedOn w:val="Heading3"/>
    <w:pPr>
      <w:numPr>
        <w:ilvl w:val="0"/>
        <w:numId w:val="0"/>
      </w:numPr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Item2">
    <w:name w:val="Item2"/>
    <w:basedOn w:val="Normal"/>
    <w:pPr>
      <w:numPr>
        <w:numId w:val="3"/>
      </w:numPr>
    </w:pPr>
    <w:rPr>
      <w:rFonts w:cs="Arial"/>
    </w:rPr>
  </w:style>
  <w:style w:type="paragraph" w:customStyle="1" w:styleId="Item2Num">
    <w:name w:val="Item2Num"/>
    <w:basedOn w:val="Item2"/>
    <w:pPr>
      <w:numPr>
        <w:numId w:val="5"/>
      </w:numPr>
    </w:pPr>
  </w:style>
  <w:style w:type="paragraph" w:customStyle="1" w:styleId="Item2sub">
    <w:name w:val="Item2sub"/>
    <w:basedOn w:val="Item2"/>
    <w:pPr>
      <w:numPr>
        <w:ilvl w:val="1"/>
        <w:numId w:val="4"/>
      </w:numPr>
      <w:spacing w:before="0"/>
    </w:p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NormalIntDoble">
    <w:name w:val="NormalIntDoble"/>
    <w:basedOn w:val="Normal"/>
    <w:pPr>
      <w:spacing w:before="100" w:after="100"/>
    </w:pPr>
    <w:rPr>
      <w:rFonts w:cs="Arial"/>
    </w:rPr>
  </w:style>
  <w:style w:type="paragraph" w:styleId="BodyText">
    <w:name w:val="Body Text"/>
    <w:basedOn w:val="Normal"/>
    <w:semiHidden/>
    <w:rPr>
      <w:rFonts w:ascii="Verdana" w:hAnsi="Verdana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Times New Roman" w:hAnsi="Times New Roman"/>
      <w:sz w:val="20"/>
      <w:szCs w:val="20"/>
    </w:rPr>
  </w:style>
  <w:style w:type="paragraph" w:customStyle="1" w:styleId="item">
    <w:name w:val="item"/>
    <w:basedOn w:val="Normal"/>
    <w:pPr>
      <w:numPr>
        <w:numId w:val="2"/>
      </w:numPr>
      <w:spacing w:before="100" w:beforeAutospacing="1" w:after="100" w:afterAutospacing="1"/>
    </w:pPr>
    <w:rPr>
      <w:rFonts w:cs="Arial"/>
    </w:rPr>
  </w:style>
  <w:style w:type="paragraph" w:styleId="ListBullet">
    <w:name w:val="List Bullet"/>
    <w:basedOn w:val="Normal"/>
    <w:autoRedefine/>
    <w:semiHidden/>
    <w:pPr>
      <w:numPr>
        <w:numId w:val="10"/>
      </w:numPr>
    </w:pPr>
    <w:rPr>
      <w:rFonts w:cs="Arial"/>
    </w:rPr>
  </w:style>
  <w:style w:type="paragraph" w:styleId="ListBullet2">
    <w:name w:val="List Bullet 2"/>
    <w:basedOn w:val="Normal"/>
    <w:autoRedefine/>
    <w:semiHidden/>
    <w:pPr>
      <w:numPr>
        <w:numId w:val="12"/>
      </w:numPr>
      <w:tabs>
        <w:tab w:val="clear" w:pos="1066"/>
        <w:tab w:val="num" w:pos="706"/>
      </w:tabs>
      <w:ind w:left="706"/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Bullet3">
    <w:name w:val="List Bullet 3"/>
    <w:basedOn w:val="Normal"/>
    <w:autoRedefine/>
    <w:semiHidden/>
    <w:pPr>
      <w:numPr>
        <w:numId w:val="11"/>
      </w:numPr>
      <w:tabs>
        <w:tab w:val="clear" w:pos="926"/>
        <w:tab w:val="num" w:pos="706"/>
      </w:tabs>
      <w:ind w:left="706"/>
    </w:pPr>
  </w:style>
  <w:style w:type="paragraph" w:styleId="ListBullet4">
    <w:name w:val="List Bullet 4"/>
    <w:basedOn w:val="Normal"/>
    <w:autoRedefine/>
    <w:semiHidden/>
    <w:pPr>
      <w:ind w:left="1066"/>
    </w:pPr>
  </w:style>
  <w:style w:type="paragraph" w:styleId="ListBullet5">
    <w:name w:val="List Bullet 5"/>
    <w:basedOn w:val="Normal"/>
    <w:autoRedefine/>
    <w:semiHidden/>
    <w:pPr>
      <w:numPr>
        <w:numId w:val="6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customStyle="1" w:styleId="EstiloTtulo1">
    <w:name w:val="Estilo Título 1"/>
    <w:basedOn w:val="Heading1"/>
    <w:rPr>
      <w:rFonts w:ascii="Arial" w:hAnsi="Arial"/>
      <w:bCs/>
    </w:rPr>
  </w:style>
  <w:style w:type="character" w:styleId="PageNumber">
    <w:name w:val="page number"/>
    <w:basedOn w:val="DefaultParagraphFont"/>
    <w:rsid w:val="009F6C0C"/>
  </w:style>
  <w:style w:type="character" w:customStyle="1" w:styleId="apple-style-span">
    <w:name w:val="apple-style-span"/>
    <w:basedOn w:val="DefaultParagraphFont"/>
    <w:rsid w:val="009F6C0C"/>
  </w:style>
  <w:style w:type="table" w:styleId="TableGrid">
    <w:name w:val="Table Grid"/>
    <w:basedOn w:val="TableNormal"/>
    <w:uiPriority w:val="59"/>
    <w:rsid w:val="001D381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C44C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C44C3"/>
    <w:rPr>
      <w:rFonts w:ascii="Arial" w:hAnsi="Arial"/>
    </w:rPr>
  </w:style>
  <w:style w:type="character" w:styleId="FootnoteReference">
    <w:name w:val="footnote reference"/>
    <w:uiPriority w:val="99"/>
    <w:semiHidden/>
    <w:unhideWhenUsed/>
    <w:rsid w:val="00BC44C3"/>
    <w:rPr>
      <w:vertAlign w:val="superscript"/>
    </w:rPr>
  </w:style>
  <w:style w:type="paragraph" w:styleId="ListParagraph">
    <w:name w:val="List Paragraph"/>
    <w:basedOn w:val="Normal"/>
    <w:uiPriority w:val="72"/>
    <w:qFormat/>
    <w:rsid w:val="00C8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Trabajos%20Finales\DETIN\0.%20Gestion%20y%20Seguimiento\0.0%20Proceso\Templates\TIF_Template%20Propuesta%20de%20Tema%20v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TIF_Template Propuesta de Tema v0.dot</Template>
  <TotalTime>5384</TotalTime>
  <Pages>5</Pages>
  <Words>1146</Words>
  <Characters>6306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UADE</Company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Final de Ingeniería - Propuesta de Tema</dc:subject>
  <dc:creator>Silvana Rojo</dc:creator>
  <cp:keywords/>
  <dc:description/>
  <cp:lastModifiedBy>Alejandro Banzas</cp:lastModifiedBy>
  <cp:revision>115</cp:revision>
  <cp:lastPrinted>2013-04-20T12:09:00Z</cp:lastPrinted>
  <dcterms:created xsi:type="dcterms:W3CDTF">2013-04-10T14:57:00Z</dcterms:created>
  <dcterms:modified xsi:type="dcterms:W3CDTF">2013-04-20T12:11:00Z</dcterms:modified>
</cp:coreProperties>
</file>